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45036F" w14:paraId="1BEAAA16" w14:textId="77777777" w:rsidTr="001B2ABD">
        <w:trPr>
          <w:trHeight w:val="4410"/>
        </w:trPr>
        <w:tc>
          <w:tcPr>
            <w:tcW w:w="3600" w:type="dxa"/>
            <w:vAlign w:val="bottom"/>
          </w:tcPr>
          <w:bookmarkStart w:id="0" w:name="_Hlk113354067"/>
          <w:bookmarkEnd w:id="0"/>
          <w:p w14:paraId="3BEFAA9C" w14:textId="77777777" w:rsidR="0045036F" w:rsidRDefault="0045036F" w:rsidP="0045036F">
            <w:pPr>
              <w:tabs>
                <w:tab w:val="left" w:pos="990"/>
              </w:tabs>
              <w:jc w:val="center"/>
            </w:pPr>
            <w:r>
              <w:rPr>
                <w:noProof/>
              </w:rPr>
              <mc:AlternateContent>
                <mc:Choice Requires="wps">
                  <w:drawing>
                    <wp:inline distT="0" distB="0" distL="0" distR="0" wp14:anchorId="3369326A" wp14:editId="1A03895D">
                      <wp:extent cx="1898650" cy="1898650"/>
                      <wp:effectExtent l="19050" t="19050" r="44450" b="44450"/>
                      <wp:docPr id="2" name="Oval 2" title="Professional Headshot of Man"/>
                      <wp:cNvGraphicFramePr/>
                      <a:graphic xmlns:a="http://schemas.openxmlformats.org/drawingml/2006/main">
                        <a:graphicData uri="http://schemas.microsoft.com/office/word/2010/wordprocessingShape">
                          <wps:wsp>
                            <wps:cNvSpPr/>
                            <wps:spPr>
                              <a:xfrm>
                                <a:off x="0" y="0"/>
                                <a:ext cx="1898650" cy="1898650"/>
                              </a:xfrm>
                              <a:prstGeom prst="ellipse">
                                <a:avLst/>
                              </a:prstGeom>
                              <a:blipFill dpi="0" rotWithShape="1">
                                <a:blip r:embed="rId8">
                                  <a:extLst>
                                    <a:ext uri="{28A0092B-C50C-407E-A947-70E740481C1C}">
                                      <a14:useLocalDpi xmlns:a14="http://schemas.microsoft.com/office/drawing/2010/main" val="0"/>
                                    </a:ext>
                                  </a:extLst>
                                </a:blip>
                                <a:srcRect/>
                                <a:stretch>
                                  <a:fillRect t="-6632" b="-26700"/>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oval w14:anchorId="31CD9517" id="Oval 2" o:spid="_x0000_s1026" alt="Title: Professional Headshot of Man" style="width:149.5pt;height:149.5pt;visibility:visible;mso-wrap-style:square;mso-left-percent:-10001;mso-top-percent:-10001;mso-position-horizontal:absolute;mso-position-horizontal-relative:char;mso-position-vertical:absolute;mso-position-vertical-relative:line;mso-left-percent:-10001;mso-top-percent:-10001;v-text-anchor:top"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" strokecolor="#94b6d2 [3204]" strokeweight="5pt">
                      <v:fill r:id="rId9" o:title="" recolor="t" rotate="t" type="frame"/>
                      <v:stroke joinstyle="miter"/>
                      <w10:anchorlock/>
                    </v:oval>
                  </w:pict>
                </mc:Fallback>
              </mc:AlternateContent>
            </w:r>
          </w:p>
        </w:tc>
        <w:tc>
          <w:tcPr>
            <w:tcW w:w="720" w:type="dxa"/>
          </w:tcPr>
          <w:p w14:paraId="7470EDBF" w14:textId="77777777" w:rsidR="0045036F" w:rsidRDefault="0045036F" w:rsidP="0045036F">
            <w:pPr>
              <w:tabs>
                <w:tab w:val="left" w:pos="990"/>
              </w:tabs>
            </w:pPr>
          </w:p>
        </w:tc>
        <w:tc>
          <w:tcPr>
            <w:tcW w:w="6470" w:type="dxa"/>
            <w:vAlign w:val="bottom"/>
          </w:tcPr>
          <w:p w14:paraId="4D120F3D" w14:textId="77777777" w:rsidR="0045036F" w:rsidRPr="000F4623" w:rsidRDefault="0045036F" w:rsidP="0045036F">
            <w:pPr>
              <w:pStyle w:val="Title"/>
              <w:rPr>
                <w:sz w:val="72"/>
                <w:szCs w:val="72"/>
              </w:rPr>
            </w:pPr>
            <w:r>
              <w:rPr>
                <w:sz w:val="72"/>
                <w:szCs w:val="72"/>
              </w:rPr>
              <w:t xml:space="preserve">       </w:t>
            </w:r>
            <w:r w:rsidRPr="00B52D67">
              <w:rPr>
                <w:rFonts w:ascii="Calibri" w:eastAsia="Calibri" w:hAnsi="Calibri" w:cs="Arial"/>
                <w:caps w:val="0"/>
                <w:color w:val="auto"/>
                <w:sz w:val="56"/>
                <w:szCs w:val="56"/>
                <w:lang w:eastAsia="en-US"/>
              </w:rPr>
              <w:t>SUDHAN</w:t>
            </w:r>
            <w:r>
              <w:rPr>
                <w:rFonts w:ascii="Calibri" w:eastAsia="Calibri" w:hAnsi="Calibri" w:cs="Arial"/>
                <w:caps w:val="0"/>
                <w:color w:val="auto"/>
                <w:sz w:val="56"/>
                <w:szCs w:val="56"/>
                <w:lang w:eastAsia="en-US"/>
              </w:rPr>
              <w:t xml:space="preserve"> </w:t>
            </w:r>
            <w:r w:rsidRPr="00B52D67">
              <w:rPr>
                <w:rFonts w:ascii="Calibri" w:eastAsia="Calibri" w:hAnsi="Calibri" w:cs="Arial"/>
                <w:caps w:val="0"/>
                <w:color w:val="auto"/>
                <w:sz w:val="56"/>
                <w:szCs w:val="56"/>
                <w:lang w:eastAsia="en-US"/>
              </w:rPr>
              <w:t>V.N</w:t>
            </w:r>
          </w:p>
          <w:p w14:paraId="48DF641C" w14:textId="77777777" w:rsidR="0045036F" w:rsidRPr="00922C79" w:rsidRDefault="0045036F" w:rsidP="0045036F">
            <w:pPr>
              <w:pStyle w:val="Subtitle"/>
              <w:rPr>
                <w:spacing w:val="6"/>
                <w:w w:val="65"/>
              </w:rPr>
            </w:pPr>
            <w:r w:rsidRPr="00C16A2E">
              <w:rPr>
                <w:spacing w:val="170"/>
                <w:w w:val="100"/>
              </w:rPr>
              <w:t xml:space="preserve">        </w:t>
            </w:r>
            <w:r w:rsidRPr="00C16A2E">
              <w:rPr>
                <w:spacing w:val="3"/>
                <w:w w:val="100"/>
              </w:rPr>
              <w:t xml:space="preserve"> </w:t>
            </w:r>
          </w:p>
          <w:p w14:paraId="3D1074EB" w14:textId="77777777" w:rsidR="0045036F" w:rsidRDefault="0045036F" w:rsidP="0045036F">
            <w:pPr>
              <w:pStyle w:val="Heading3"/>
            </w:pPr>
            <w:r>
              <w:t>PROFESSIONAL SUMMARY:</w:t>
            </w:r>
          </w:p>
          <w:p w14:paraId="45850A58" w14:textId="3B6220AE" w:rsidR="0045036F" w:rsidRPr="00E63E8C" w:rsidRDefault="0045036F" w:rsidP="0045036F">
            <w:r w:rsidRPr="00D341AD">
              <w:rPr>
                <w:rFonts w:ascii="Nunito" w:hAnsi="Nunito"/>
                <w:color w:val="000000" w:themeColor="text1"/>
                <w:sz w:val="20"/>
                <w:shd w:val="clear" w:color="auto" w:fill="FFFFFF"/>
              </w:rPr>
              <w:t>DevOps and Ansible Automation Engineer with over 9+ years of experience in designing and implementing robust automation solutions. Proficient in streamlining software development processes, optimizing infrastructure, and driving continuous improvement. Passionate about leveraging technology to enhance operational efficiency and deliver high-quality results.</w:t>
            </w:r>
          </w:p>
        </w:tc>
      </w:tr>
      <w:tr w:rsidR="0038715C" w:rsidRPr="00A03F02" w14:paraId="7FB792FA" w14:textId="77777777" w:rsidTr="001B2ABD">
        <w:tc>
          <w:tcPr>
            <w:tcW w:w="3600" w:type="dxa"/>
          </w:tcPr>
          <w:p w14:paraId="3FE38386" w14:textId="77777777" w:rsidR="0038715C" w:rsidRPr="00A50E72" w:rsidRDefault="0038715C" w:rsidP="0038715C">
            <w:pPr>
              <w:rPr>
                <w:rFonts w:asciiTheme="majorHAnsi" w:eastAsiaTheme="majorEastAsia" w:hAnsiTheme="majorHAnsi" w:cstheme="majorBidi"/>
                <w:b/>
                <w:caps/>
                <w:color w:val="548AB7" w:themeColor="accent1" w:themeShade="BF"/>
                <w:sz w:val="28"/>
                <w:szCs w:val="24"/>
              </w:rPr>
            </w:pPr>
          </w:p>
          <w:p w14:paraId="163973C3" w14:textId="77777777" w:rsidR="0038715C" w:rsidRPr="00841446" w:rsidRDefault="0038715C" w:rsidP="0038715C"/>
          <w:sdt>
            <w:sdtPr>
              <w:id w:val="-1954003311"/>
              <w:placeholder>
                <w:docPart w:val="5FF728905D944545BCA703DFFCB9316A"/>
              </w:placeholder>
              <w:temporary/>
              <w:showingPlcHdr/>
              <w15:appearance w15:val="hidden"/>
            </w:sdtPr>
            <w:sdtEndPr/>
            <w:sdtContent>
              <w:p w14:paraId="351ACFA4" w14:textId="77777777" w:rsidR="0038715C" w:rsidRDefault="0038715C" w:rsidP="0038715C">
                <w:pPr>
                  <w:pStyle w:val="Heading3"/>
                </w:pPr>
                <w:r w:rsidRPr="00CB0055">
                  <w:t>Contact</w:t>
                </w:r>
              </w:p>
            </w:sdtContent>
          </w:sdt>
          <w:p w14:paraId="609C8B36" w14:textId="77777777" w:rsidR="0038715C" w:rsidRPr="00C16A2E" w:rsidRDefault="0038715C" w:rsidP="0038715C">
            <w:pPr>
              <w:rPr>
                <w:rFonts w:ascii="Nunito" w:hAnsi="Nunito" w:cs="Calibri"/>
                <w:noProof/>
                <w:sz w:val="20"/>
                <w:szCs w:val="20"/>
              </w:rPr>
            </w:pPr>
            <w:r w:rsidRPr="00C16A2E">
              <w:rPr>
                <w:rFonts w:ascii="Nunito" w:hAnsi="Nunito"/>
                <w:b/>
                <w:bCs/>
                <w:noProof/>
                <w:sz w:val="20"/>
                <w:szCs w:val="20"/>
              </w:rPr>
              <w:drawing>
                <wp:inline distT="0" distB="0" distL="0" distR="0" wp14:anchorId="16B8435A" wp14:editId="35FC82E7">
                  <wp:extent cx="184150" cy="184150"/>
                  <wp:effectExtent l="0" t="0" r="6350" b="6350"/>
                  <wp:docPr id="184768223" name="Graphic 10" descr="Speake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8223" name="Graphic 184768223" descr="Speaker Phon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4150" cy="184150"/>
                          </a:xfrm>
                          <a:prstGeom prst="rect">
                            <a:avLst/>
                          </a:prstGeom>
                        </pic:spPr>
                      </pic:pic>
                    </a:graphicData>
                  </a:graphic>
                </wp:inline>
              </w:drawing>
            </w:r>
            <w:r w:rsidRPr="00C16A2E">
              <w:rPr>
                <w:rFonts w:ascii="Nunito" w:hAnsi="Nunito"/>
                <w:b/>
                <w:bCs/>
                <w:sz w:val="20"/>
                <w:szCs w:val="20"/>
              </w:rPr>
              <w:t xml:space="preserve"> </w:t>
            </w:r>
            <w:r w:rsidRPr="00C16A2E">
              <w:rPr>
                <w:rFonts w:ascii="Nunito" w:hAnsi="Nunito" w:cs="Calibri"/>
                <w:b/>
                <w:bCs/>
                <w:sz w:val="20"/>
                <w:szCs w:val="20"/>
              </w:rPr>
              <w:t xml:space="preserve">+65 87475804 </w:t>
            </w:r>
            <w:r w:rsidRPr="00C16A2E">
              <w:rPr>
                <w:rFonts w:ascii="Nunito" w:eastAsia="Calibri" w:hAnsi="Nunito" w:cs="Calibri"/>
                <w:b/>
                <w:noProof/>
                <w:sz w:val="20"/>
                <w:szCs w:val="20"/>
                <w:lang w:eastAsia="en-US"/>
              </w:rPr>
              <w:drawing>
                <wp:inline distT="0" distB="0" distL="0" distR="0" wp14:anchorId="33369C07" wp14:editId="510C96A7">
                  <wp:extent cx="133350" cy="133350"/>
                  <wp:effectExtent l="0" t="0" r="0" b="0"/>
                  <wp:docPr id="692847106" name="Graphic 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847106" name="Graphic 692847106" descr="Marker"/>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33350" cy="133350"/>
                          </a:xfrm>
                          <a:prstGeom prst="rect">
                            <a:avLst/>
                          </a:prstGeom>
                        </pic:spPr>
                      </pic:pic>
                    </a:graphicData>
                  </a:graphic>
                </wp:inline>
              </w:drawing>
            </w:r>
            <w:r w:rsidRPr="00C16A2E">
              <w:rPr>
                <w:rFonts w:ascii="Nunito" w:eastAsia="Calibri" w:hAnsi="Nunito" w:cs="Calibri"/>
                <w:b/>
                <w:sz w:val="20"/>
                <w:szCs w:val="20"/>
                <w:lang w:eastAsia="en-US"/>
              </w:rPr>
              <w:t xml:space="preserve">Singapore  </w:t>
            </w:r>
            <w:r w:rsidRPr="00C16A2E">
              <w:rPr>
                <w:rFonts w:ascii="Nunito" w:hAnsi="Nunito" w:cs="Calibri"/>
                <w:sz w:val="20"/>
                <w:szCs w:val="20"/>
              </w:rPr>
              <w:t xml:space="preserve"> </w:t>
            </w:r>
          </w:p>
          <w:p w14:paraId="70957F24" w14:textId="77777777" w:rsidR="0038715C" w:rsidRPr="00C16A2E" w:rsidRDefault="0038715C" w:rsidP="0038715C">
            <w:pPr>
              <w:rPr>
                <w:rStyle w:val="Hyperlink"/>
                <w:rFonts w:ascii="Nunito" w:hAnsi="Nunito" w:cs="Calibri"/>
                <w:sz w:val="20"/>
                <w:szCs w:val="20"/>
              </w:rPr>
            </w:pPr>
            <w:r w:rsidRPr="00C16A2E">
              <w:rPr>
                <w:rFonts w:ascii="Nunito" w:hAnsi="Nunito" w:cs="Calibri"/>
                <w:noProof/>
                <w:sz w:val="20"/>
                <w:szCs w:val="20"/>
              </w:rPr>
              <w:drawing>
                <wp:inline distT="0" distB="0" distL="0" distR="0" wp14:anchorId="6AFC63E6" wp14:editId="6F916996">
                  <wp:extent cx="152400" cy="152400"/>
                  <wp:effectExtent l="0" t="0" r="0" b="0"/>
                  <wp:docPr id="957302953" name="Graphic 6" descr="S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302953" name="Graphic 957302953" descr="Send"/>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52400" cy="152400"/>
                          </a:xfrm>
                          <a:prstGeom prst="rect">
                            <a:avLst/>
                          </a:prstGeom>
                        </pic:spPr>
                      </pic:pic>
                    </a:graphicData>
                  </a:graphic>
                </wp:inline>
              </w:drawing>
            </w:r>
            <w:r w:rsidRPr="00C16A2E">
              <w:rPr>
                <w:rFonts w:ascii="Nunito" w:hAnsi="Nunito" w:cs="Calibri"/>
                <w:sz w:val="20"/>
                <w:szCs w:val="20"/>
              </w:rPr>
              <w:t xml:space="preserve">  </w:t>
            </w:r>
            <w:hyperlink r:id="rId16" w:history="1">
              <w:r w:rsidRPr="00C16A2E">
                <w:rPr>
                  <w:rStyle w:val="Hyperlink"/>
                  <w:rFonts w:ascii="Nunito" w:hAnsi="Nunito" w:cs="Calibri"/>
                  <w:b/>
                  <w:bCs/>
                  <w:sz w:val="20"/>
                  <w:szCs w:val="20"/>
                </w:rPr>
                <w:t>sudhann46@gmail.com</w:t>
              </w:r>
            </w:hyperlink>
          </w:p>
          <w:p w14:paraId="323B70D4" w14:textId="77777777" w:rsidR="0038715C" w:rsidRPr="00C16A2E" w:rsidRDefault="0038715C" w:rsidP="0038715C">
            <w:pPr>
              <w:rPr>
                <w:rStyle w:val="Hyperlink"/>
                <w:rFonts w:ascii="Nunito" w:hAnsi="Nunito" w:cs="Calibri"/>
                <w:b/>
                <w:bCs/>
                <w:sz w:val="20"/>
                <w:szCs w:val="20"/>
              </w:rPr>
            </w:pPr>
            <w:r w:rsidRPr="00C16A2E">
              <w:rPr>
                <w:rFonts w:ascii="Nunito" w:hAnsi="Nunito" w:cs="Calibri"/>
                <w:noProof/>
                <w:sz w:val="20"/>
                <w:szCs w:val="20"/>
              </w:rPr>
              <w:drawing>
                <wp:inline distT="0" distB="0" distL="0" distR="0" wp14:anchorId="388C8339" wp14:editId="0192F28F">
                  <wp:extent cx="152400" cy="152400"/>
                  <wp:effectExtent l="0" t="0" r="0" b="0"/>
                  <wp:docPr id="1987545613" name="Graphic 9"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545613" name="Graphic 1987545613" descr="Link"/>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52400" cy="152400"/>
                          </a:xfrm>
                          <a:prstGeom prst="rect">
                            <a:avLst/>
                          </a:prstGeom>
                        </pic:spPr>
                      </pic:pic>
                    </a:graphicData>
                  </a:graphic>
                </wp:inline>
              </w:drawing>
            </w:r>
            <w:r w:rsidRPr="00C16A2E">
              <w:rPr>
                <w:rFonts w:ascii="Nunito" w:hAnsi="Nunito" w:cs="Calibri"/>
                <w:sz w:val="20"/>
                <w:szCs w:val="20"/>
              </w:rPr>
              <w:t xml:space="preserve">  </w:t>
            </w:r>
            <w:hyperlink r:id="rId19" w:history="1">
              <w:r w:rsidRPr="00C16A2E">
                <w:rPr>
                  <w:rStyle w:val="Hyperlink"/>
                  <w:rFonts w:ascii="Nunito" w:hAnsi="Nunito"/>
                  <w:b/>
                  <w:sz w:val="20"/>
                  <w:szCs w:val="20"/>
                </w:rPr>
                <w:t>s</w:t>
              </w:r>
              <w:r w:rsidRPr="00C16A2E">
                <w:rPr>
                  <w:rStyle w:val="Hyperlink"/>
                  <w:rFonts w:ascii="Nunito" w:hAnsi="Nunito" w:cs="Calibri"/>
                  <w:b/>
                  <w:sz w:val="20"/>
                  <w:szCs w:val="20"/>
                </w:rPr>
                <w:t>udhan-LinkedIn</w:t>
              </w:r>
            </w:hyperlink>
            <w:r w:rsidRPr="00C16A2E">
              <w:rPr>
                <w:rStyle w:val="Hyperlink"/>
                <w:rFonts w:ascii="Nunito" w:hAnsi="Nunito" w:cs="Calibri"/>
                <w:b/>
                <w:sz w:val="20"/>
                <w:szCs w:val="20"/>
              </w:rPr>
              <w:t xml:space="preserve"> </w:t>
            </w:r>
          </w:p>
          <w:p w14:paraId="2D644C75" w14:textId="77777777" w:rsidR="0038715C" w:rsidRDefault="0038715C" w:rsidP="0038715C">
            <w:pPr>
              <w:rPr>
                <w:rFonts w:asciiTheme="majorHAnsi" w:eastAsiaTheme="majorEastAsia" w:hAnsiTheme="majorHAnsi" w:cstheme="majorBidi"/>
                <w:caps/>
                <w:color w:val="548AB7" w:themeColor="accent1" w:themeShade="BF"/>
                <w:sz w:val="28"/>
                <w:szCs w:val="24"/>
              </w:rPr>
            </w:pPr>
          </w:p>
          <w:p w14:paraId="7BD5FD5E" w14:textId="77777777" w:rsidR="0038715C" w:rsidRPr="00CB7520" w:rsidRDefault="0038715C" w:rsidP="0038715C">
            <w:pPr>
              <w:rPr>
                <w:rFonts w:asciiTheme="majorHAnsi" w:eastAsiaTheme="majorEastAsia" w:hAnsiTheme="majorHAnsi" w:cstheme="majorBidi"/>
                <w:caps/>
                <w:color w:val="548AB7" w:themeColor="accent1" w:themeShade="BF"/>
                <w:sz w:val="28"/>
                <w:szCs w:val="24"/>
              </w:rPr>
            </w:pPr>
          </w:p>
          <w:p w14:paraId="5B65E952" w14:textId="77777777" w:rsidR="0038715C" w:rsidRDefault="0038715C" w:rsidP="0038715C">
            <w:pPr>
              <w:rPr>
                <w:rFonts w:asciiTheme="majorHAnsi" w:eastAsiaTheme="majorEastAsia" w:hAnsiTheme="majorHAnsi" w:cstheme="majorBidi"/>
                <w:b/>
                <w:bCs/>
                <w:caps/>
                <w:color w:val="548AB7" w:themeColor="accent1" w:themeShade="BF"/>
                <w:sz w:val="28"/>
                <w:szCs w:val="24"/>
              </w:rPr>
            </w:pPr>
            <w:r w:rsidRPr="00CB7520">
              <w:rPr>
                <w:rFonts w:asciiTheme="majorHAnsi" w:eastAsiaTheme="majorEastAsia" w:hAnsiTheme="majorHAnsi" w:cstheme="majorBidi"/>
                <w:b/>
                <w:bCs/>
                <w:caps/>
                <w:color w:val="548AB7" w:themeColor="accent1" w:themeShade="BF"/>
                <w:sz w:val="28"/>
                <w:szCs w:val="24"/>
              </w:rPr>
              <w:t>PRIMARY SKILLS</w:t>
            </w:r>
          </w:p>
          <w:p w14:paraId="6FB4D776" w14:textId="77777777" w:rsidR="0038715C" w:rsidRPr="0025013D" w:rsidRDefault="0038715C" w:rsidP="0038715C">
            <w:pPr>
              <w:rPr>
                <w:rFonts w:asciiTheme="majorHAnsi" w:eastAsiaTheme="majorEastAsia" w:hAnsiTheme="majorHAnsi" w:cstheme="majorBidi"/>
                <w:b/>
                <w:bCs/>
                <w:caps/>
                <w:color w:val="548AB7" w:themeColor="accent1" w:themeShade="BF"/>
                <w:sz w:val="14"/>
                <w:szCs w:val="24"/>
              </w:rPr>
            </w:pPr>
          </w:p>
          <w:p w14:paraId="07BAC08F" w14:textId="77777777" w:rsidR="0038715C" w:rsidRPr="00C16A2E" w:rsidRDefault="0038715C" w:rsidP="0038715C">
            <w:pPr>
              <w:pStyle w:val="ListParagraph"/>
              <w:numPr>
                <w:ilvl w:val="0"/>
                <w:numId w:val="26"/>
              </w:numPr>
              <w:ind w:left="164" w:right="-64" w:hanging="131"/>
              <w:rPr>
                <w:rFonts w:ascii="Nunito" w:hAnsi="Nunito"/>
                <w:b/>
                <w:szCs w:val="18"/>
              </w:rPr>
            </w:pPr>
            <w:r w:rsidRPr="00C16A2E">
              <w:rPr>
                <w:rFonts w:ascii="Nunito" w:hAnsi="Nunito"/>
                <w:b/>
                <w:szCs w:val="18"/>
              </w:rPr>
              <w:t>Ansible – (Automation Platform)</w:t>
            </w:r>
          </w:p>
          <w:p w14:paraId="2279D6A3" w14:textId="77777777" w:rsidR="0038715C" w:rsidRPr="00C16A2E" w:rsidRDefault="0038715C" w:rsidP="0038715C">
            <w:pPr>
              <w:pStyle w:val="ListParagraph"/>
              <w:numPr>
                <w:ilvl w:val="0"/>
                <w:numId w:val="26"/>
              </w:numPr>
              <w:ind w:left="164" w:right="-64" w:hanging="131"/>
              <w:rPr>
                <w:rFonts w:ascii="Nunito" w:hAnsi="Nunito"/>
                <w:b/>
                <w:szCs w:val="18"/>
              </w:rPr>
            </w:pPr>
            <w:r w:rsidRPr="00C16A2E">
              <w:rPr>
                <w:rFonts w:ascii="Nunito" w:hAnsi="Nunito"/>
                <w:b/>
                <w:szCs w:val="18"/>
              </w:rPr>
              <w:t xml:space="preserve">Bash/Python Script </w:t>
            </w:r>
          </w:p>
          <w:p w14:paraId="372BF6E5" w14:textId="77777777" w:rsidR="0038715C" w:rsidRPr="00C16A2E" w:rsidRDefault="0038715C" w:rsidP="0038715C">
            <w:pPr>
              <w:pStyle w:val="ListParagraph"/>
              <w:numPr>
                <w:ilvl w:val="0"/>
                <w:numId w:val="26"/>
              </w:numPr>
              <w:ind w:left="164" w:right="-64" w:hanging="131"/>
              <w:rPr>
                <w:rFonts w:ascii="Nunito" w:hAnsi="Nunito"/>
                <w:b/>
                <w:szCs w:val="18"/>
              </w:rPr>
            </w:pPr>
            <w:r w:rsidRPr="00C16A2E">
              <w:rPr>
                <w:rFonts w:ascii="Nunito" w:hAnsi="Nunito"/>
                <w:b/>
                <w:szCs w:val="18"/>
              </w:rPr>
              <w:t xml:space="preserve">Cloud (AWS, AZ, GC) </w:t>
            </w:r>
          </w:p>
          <w:p w14:paraId="2CAB7434" w14:textId="77777777" w:rsidR="0038715C" w:rsidRPr="00C16A2E" w:rsidRDefault="0038715C" w:rsidP="0038715C">
            <w:pPr>
              <w:pStyle w:val="ListParagraph"/>
              <w:numPr>
                <w:ilvl w:val="0"/>
                <w:numId w:val="26"/>
              </w:numPr>
              <w:ind w:left="164" w:right="-64" w:hanging="131"/>
              <w:rPr>
                <w:rFonts w:ascii="Nunito" w:hAnsi="Nunito"/>
                <w:b/>
                <w:szCs w:val="18"/>
              </w:rPr>
            </w:pPr>
            <w:r w:rsidRPr="00C16A2E">
              <w:rPr>
                <w:rFonts w:ascii="Nunito" w:hAnsi="Nunito"/>
                <w:b/>
                <w:szCs w:val="18"/>
              </w:rPr>
              <w:t>Linux/Unix</w:t>
            </w:r>
          </w:p>
          <w:p w14:paraId="4895AD88" w14:textId="77777777" w:rsidR="0038715C" w:rsidRPr="00C16A2E" w:rsidRDefault="0038715C" w:rsidP="0038715C">
            <w:pPr>
              <w:pStyle w:val="ListParagraph"/>
              <w:numPr>
                <w:ilvl w:val="0"/>
                <w:numId w:val="26"/>
              </w:numPr>
              <w:ind w:left="164" w:right="-64" w:hanging="131"/>
              <w:rPr>
                <w:rFonts w:ascii="Nunito" w:hAnsi="Nunito"/>
                <w:b/>
                <w:szCs w:val="18"/>
              </w:rPr>
            </w:pPr>
            <w:r w:rsidRPr="00C16A2E">
              <w:rPr>
                <w:rFonts w:ascii="Nunito" w:hAnsi="Nunito"/>
                <w:b/>
                <w:szCs w:val="18"/>
              </w:rPr>
              <w:t xml:space="preserve">PowerShell </w:t>
            </w:r>
          </w:p>
          <w:p w14:paraId="312F0E8D" w14:textId="77777777" w:rsidR="0038715C" w:rsidRPr="00C16A2E" w:rsidRDefault="0038715C" w:rsidP="0038715C">
            <w:pPr>
              <w:pStyle w:val="ListParagraph"/>
              <w:numPr>
                <w:ilvl w:val="0"/>
                <w:numId w:val="26"/>
              </w:numPr>
              <w:ind w:left="164" w:right="-64" w:hanging="131"/>
              <w:rPr>
                <w:rFonts w:ascii="Nunito" w:hAnsi="Nunito"/>
                <w:b/>
                <w:szCs w:val="18"/>
              </w:rPr>
            </w:pPr>
            <w:r w:rsidRPr="00C16A2E">
              <w:rPr>
                <w:rFonts w:ascii="Nunito" w:hAnsi="Nunito"/>
                <w:b/>
                <w:szCs w:val="18"/>
              </w:rPr>
              <w:t xml:space="preserve">SonarQube </w:t>
            </w:r>
          </w:p>
          <w:p w14:paraId="754E1062" w14:textId="77777777" w:rsidR="0038715C" w:rsidRPr="00C16A2E" w:rsidRDefault="0038715C" w:rsidP="0038715C">
            <w:pPr>
              <w:pStyle w:val="ListParagraph"/>
              <w:numPr>
                <w:ilvl w:val="0"/>
                <w:numId w:val="26"/>
              </w:numPr>
              <w:ind w:left="164" w:right="-64" w:hanging="131"/>
              <w:rPr>
                <w:rFonts w:ascii="Nunito" w:hAnsi="Nunito"/>
                <w:b/>
                <w:szCs w:val="18"/>
              </w:rPr>
            </w:pPr>
            <w:r w:rsidRPr="00C16A2E">
              <w:rPr>
                <w:rFonts w:ascii="Nunito" w:hAnsi="Nunito"/>
                <w:b/>
                <w:szCs w:val="18"/>
              </w:rPr>
              <w:t>Terraform</w:t>
            </w:r>
          </w:p>
          <w:p w14:paraId="4ED785A6" w14:textId="77777777" w:rsidR="0038715C" w:rsidRPr="00C16A2E" w:rsidRDefault="0038715C" w:rsidP="0038715C">
            <w:pPr>
              <w:pStyle w:val="ListParagraph"/>
              <w:numPr>
                <w:ilvl w:val="0"/>
                <w:numId w:val="26"/>
              </w:numPr>
              <w:ind w:left="164" w:right="-64" w:hanging="131"/>
              <w:rPr>
                <w:rFonts w:ascii="Nunito" w:hAnsi="Nunito"/>
                <w:b/>
                <w:szCs w:val="18"/>
              </w:rPr>
            </w:pPr>
            <w:r w:rsidRPr="00C16A2E">
              <w:rPr>
                <w:rFonts w:ascii="Nunito" w:hAnsi="Nunito"/>
                <w:b/>
                <w:szCs w:val="18"/>
              </w:rPr>
              <w:t>PSQL</w:t>
            </w:r>
          </w:p>
          <w:p w14:paraId="3D2F097F" w14:textId="77777777" w:rsidR="0038715C" w:rsidRPr="00C16A2E" w:rsidRDefault="0038715C" w:rsidP="0038715C">
            <w:pPr>
              <w:pStyle w:val="ListParagraph"/>
              <w:numPr>
                <w:ilvl w:val="0"/>
                <w:numId w:val="26"/>
              </w:numPr>
              <w:ind w:left="164" w:right="-64" w:hanging="131"/>
              <w:rPr>
                <w:rFonts w:ascii="Nunito" w:hAnsi="Nunito"/>
                <w:b/>
                <w:szCs w:val="18"/>
              </w:rPr>
            </w:pPr>
            <w:r w:rsidRPr="00C16A2E">
              <w:rPr>
                <w:rFonts w:ascii="Nunito" w:hAnsi="Nunito"/>
                <w:b/>
                <w:szCs w:val="18"/>
              </w:rPr>
              <w:t xml:space="preserve">Oracle </w:t>
            </w:r>
          </w:p>
          <w:p w14:paraId="508C1EF5" w14:textId="77777777" w:rsidR="0038715C" w:rsidRPr="00C16A2E" w:rsidRDefault="0038715C" w:rsidP="0038715C">
            <w:pPr>
              <w:pStyle w:val="ListParagraph"/>
              <w:numPr>
                <w:ilvl w:val="0"/>
                <w:numId w:val="26"/>
              </w:numPr>
              <w:ind w:left="164" w:right="-64" w:hanging="131"/>
              <w:rPr>
                <w:rFonts w:ascii="Nunito" w:hAnsi="Nunito"/>
                <w:b/>
                <w:szCs w:val="18"/>
              </w:rPr>
            </w:pPr>
            <w:r w:rsidRPr="00C16A2E">
              <w:rPr>
                <w:rFonts w:ascii="Nunito" w:hAnsi="Nunito"/>
                <w:b/>
                <w:szCs w:val="18"/>
              </w:rPr>
              <w:t xml:space="preserve">VMware </w:t>
            </w:r>
          </w:p>
          <w:p w14:paraId="2A8C8455" w14:textId="77777777" w:rsidR="0038715C" w:rsidRPr="00C16A2E" w:rsidRDefault="0038715C" w:rsidP="0038715C">
            <w:pPr>
              <w:pStyle w:val="ListParagraph"/>
              <w:numPr>
                <w:ilvl w:val="0"/>
                <w:numId w:val="26"/>
              </w:numPr>
              <w:ind w:left="164" w:right="-64" w:hanging="131"/>
              <w:rPr>
                <w:rFonts w:ascii="Nunito" w:hAnsi="Nunito"/>
                <w:b/>
                <w:szCs w:val="18"/>
              </w:rPr>
            </w:pPr>
            <w:r w:rsidRPr="00C16A2E">
              <w:rPr>
                <w:rFonts w:ascii="Nunito" w:hAnsi="Nunito"/>
                <w:b/>
                <w:szCs w:val="18"/>
              </w:rPr>
              <w:t>CI/CD</w:t>
            </w:r>
          </w:p>
          <w:p w14:paraId="6BBD76DC" w14:textId="77777777" w:rsidR="0038715C" w:rsidRPr="00C16A2E" w:rsidRDefault="0038715C" w:rsidP="0038715C">
            <w:pPr>
              <w:pStyle w:val="ListParagraph"/>
              <w:numPr>
                <w:ilvl w:val="0"/>
                <w:numId w:val="26"/>
              </w:numPr>
              <w:ind w:left="164" w:right="-64" w:hanging="131"/>
              <w:rPr>
                <w:rFonts w:ascii="Nunito" w:hAnsi="Nunito"/>
                <w:b/>
                <w:szCs w:val="18"/>
              </w:rPr>
            </w:pPr>
            <w:r w:rsidRPr="00C16A2E">
              <w:rPr>
                <w:rFonts w:ascii="Nunito" w:hAnsi="Nunito"/>
                <w:b/>
                <w:szCs w:val="18"/>
              </w:rPr>
              <w:t>Investigation &amp; Troubleshooting</w:t>
            </w:r>
          </w:p>
          <w:p w14:paraId="5E85C8C9" w14:textId="77777777" w:rsidR="0038715C" w:rsidRPr="00C16A2E" w:rsidRDefault="0038715C" w:rsidP="0038715C">
            <w:pPr>
              <w:pStyle w:val="ListParagraph"/>
              <w:numPr>
                <w:ilvl w:val="0"/>
                <w:numId w:val="26"/>
              </w:numPr>
              <w:ind w:left="164" w:right="-64" w:hanging="131"/>
              <w:rPr>
                <w:rFonts w:ascii="Nunito" w:hAnsi="Nunito"/>
                <w:b/>
                <w:szCs w:val="18"/>
              </w:rPr>
            </w:pPr>
            <w:r w:rsidRPr="00C16A2E">
              <w:rPr>
                <w:rFonts w:ascii="Nunito" w:hAnsi="Nunito"/>
                <w:b/>
                <w:szCs w:val="18"/>
              </w:rPr>
              <w:t>Version controlling (Bitbucket, GitHub)</w:t>
            </w:r>
          </w:p>
          <w:p w14:paraId="4D74B264" w14:textId="77777777" w:rsidR="0038715C" w:rsidRPr="00C16A2E" w:rsidRDefault="0038715C" w:rsidP="0038715C">
            <w:pPr>
              <w:pStyle w:val="ListParagraph"/>
              <w:numPr>
                <w:ilvl w:val="0"/>
                <w:numId w:val="26"/>
              </w:numPr>
              <w:ind w:left="164" w:right="-64" w:hanging="131"/>
              <w:rPr>
                <w:rFonts w:ascii="Nunito" w:hAnsi="Nunito"/>
                <w:b/>
                <w:szCs w:val="18"/>
              </w:rPr>
            </w:pPr>
            <w:r w:rsidRPr="00C16A2E">
              <w:rPr>
                <w:rFonts w:ascii="Nunito" w:hAnsi="Nunito"/>
                <w:b/>
                <w:szCs w:val="18"/>
              </w:rPr>
              <w:t>Jenkins</w:t>
            </w:r>
          </w:p>
          <w:p w14:paraId="10EC8B56" w14:textId="77777777" w:rsidR="0038715C" w:rsidRPr="00C16A2E" w:rsidRDefault="0038715C" w:rsidP="0038715C">
            <w:pPr>
              <w:pStyle w:val="ListParagraph"/>
              <w:numPr>
                <w:ilvl w:val="0"/>
                <w:numId w:val="26"/>
              </w:numPr>
              <w:ind w:left="164" w:right="-64" w:hanging="131"/>
              <w:rPr>
                <w:rFonts w:ascii="Nunito" w:hAnsi="Nunito"/>
                <w:b/>
                <w:szCs w:val="18"/>
              </w:rPr>
            </w:pPr>
            <w:r w:rsidRPr="00C16A2E">
              <w:rPr>
                <w:rFonts w:ascii="Nunito" w:hAnsi="Nunito"/>
                <w:b/>
                <w:szCs w:val="18"/>
              </w:rPr>
              <w:t xml:space="preserve">Docker </w:t>
            </w:r>
          </w:p>
          <w:p w14:paraId="5DAA1006" w14:textId="77777777" w:rsidR="0038715C" w:rsidRPr="00C16A2E" w:rsidRDefault="0038715C" w:rsidP="0038715C">
            <w:pPr>
              <w:pStyle w:val="ListParagraph"/>
              <w:numPr>
                <w:ilvl w:val="0"/>
                <w:numId w:val="26"/>
              </w:numPr>
              <w:ind w:left="164" w:right="-64" w:hanging="131"/>
              <w:rPr>
                <w:rFonts w:ascii="Nunito" w:hAnsi="Nunito"/>
                <w:b/>
                <w:szCs w:val="18"/>
              </w:rPr>
            </w:pPr>
            <w:r w:rsidRPr="00C16A2E">
              <w:rPr>
                <w:rFonts w:ascii="Nunito" w:hAnsi="Nunito"/>
                <w:b/>
                <w:szCs w:val="18"/>
              </w:rPr>
              <w:t>Kubernetes</w:t>
            </w:r>
          </w:p>
          <w:p w14:paraId="60358F58" w14:textId="77777777" w:rsidR="0038715C" w:rsidRDefault="0038715C" w:rsidP="0038715C">
            <w:pPr>
              <w:rPr>
                <w:rFonts w:ascii="Calibri" w:eastAsia="Calibri" w:hAnsi="Calibri" w:cs="Arial"/>
                <w:b/>
                <w:sz w:val="20"/>
                <w:szCs w:val="20"/>
                <w:lang w:eastAsia="en-US"/>
              </w:rPr>
            </w:pPr>
          </w:p>
          <w:p w14:paraId="01C902A8" w14:textId="77777777" w:rsidR="0038715C" w:rsidRDefault="0038715C" w:rsidP="0038715C">
            <w:pPr>
              <w:rPr>
                <w:rFonts w:ascii="Calibri" w:eastAsia="Calibri" w:hAnsi="Calibri" w:cs="Arial"/>
                <w:b/>
                <w:sz w:val="20"/>
                <w:szCs w:val="20"/>
                <w:lang w:eastAsia="en-US"/>
              </w:rPr>
            </w:pPr>
          </w:p>
          <w:p w14:paraId="177798C9" w14:textId="77777777" w:rsidR="0038715C" w:rsidRDefault="0038715C" w:rsidP="0038715C">
            <w:pPr>
              <w:rPr>
                <w:rFonts w:ascii="Calibri" w:eastAsia="Calibri" w:hAnsi="Calibri" w:cs="Arial"/>
                <w:b/>
                <w:sz w:val="20"/>
                <w:szCs w:val="20"/>
                <w:lang w:eastAsia="en-US"/>
              </w:rPr>
            </w:pPr>
          </w:p>
          <w:p w14:paraId="622D21E0" w14:textId="77777777" w:rsidR="0038715C" w:rsidRDefault="0038715C" w:rsidP="0038715C">
            <w:pPr>
              <w:rPr>
                <w:rFonts w:ascii="Calibri" w:eastAsia="Calibri" w:hAnsi="Calibri" w:cs="Arial"/>
                <w:b/>
                <w:sz w:val="20"/>
                <w:szCs w:val="20"/>
                <w:lang w:eastAsia="en-US"/>
              </w:rPr>
            </w:pPr>
          </w:p>
          <w:p w14:paraId="78796A75" w14:textId="77777777" w:rsidR="0038715C" w:rsidRDefault="0038715C" w:rsidP="0038715C">
            <w:pPr>
              <w:rPr>
                <w:rFonts w:ascii="Calibri" w:eastAsia="Calibri" w:hAnsi="Calibri" w:cs="Arial"/>
                <w:b/>
                <w:sz w:val="20"/>
                <w:szCs w:val="20"/>
                <w:lang w:eastAsia="en-US"/>
              </w:rPr>
            </w:pPr>
          </w:p>
          <w:p w14:paraId="64F613C5" w14:textId="77777777" w:rsidR="0038715C" w:rsidRDefault="0038715C" w:rsidP="0038715C">
            <w:pPr>
              <w:rPr>
                <w:rFonts w:ascii="Calibri" w:eastAsia="Calibri" w:hAnsi="Calibri" w:cs="Arial"/>
                <w:b/>
                <w:sz w:val="20"/>
                <w:szCs w:val="20"/>
                <w:lang w:eastAsia="en-US"/>
              </w:rPr>
            </w:pPr>
          </w:p>
          <w:p w14:paraId="4F6163C7" w14:textId="77777777" w:rsidR="0038715C" w:rsidRDefault="0038715C" w:rsidP="0038715C">
            <w:pPr>
              <w:rPr>
                <w:rFonts w:ascii="Calibri" w:eastAsia="Calibri" w:hAnsi="Calibri" w:cs="Arial"/>
                <w:b/>
                <w:sz w:val="20"/>
                <w:szCs w:val="20"/>
                <w:lang w:eastAsia="en-US"/>
              </w:rPr>
            </w:pPr>
          </w:p>
          <w:p w14:paraId="663DA2C1" w14:textId="77777777" w:rsidR="0038715C" w:rsidRDefault="0038715C" w:rsidP="0038715C">
            <w:pPr>
              <w:rPr>
                <w:rFonts w:ascii="Calibri" w:eastAsia="Calibri" w:hAnsi="Calibri" w:cs="Arial"/>
                <w:b/>
                <w:sz w:val="20"/>
                <w:szCs w:val="20"/>
                <w:lang w:eastAsia="en-US"/>
              </w:rPr>
            </w:pPr>
          </w:p>
          <w:p w14:paraId="6599C1AB" w14:textId="77777777" w:rsidR="0038715C" w:rsidRDefault="0038715C" w:rsidP="0038715C">
            <w:pPr>
              <w:rPr>
                <w:rFonts w:ascii="Calibri" w:eastAsia="Calibri" w:hAnsi="Calibri" w:cs="Arial"/>
                <w:b/>
                <w:sz w:val="20"/>
                <w:szCs w:val="20"/>
                <w:lang w:eastAsia="en-US"/>
              </w:rPr>
            </w:pPr>
          </w:p>
          <w:p w14:paraId="56A7AB1D" w14:textId="77777777" w:rsidR="0038715C" w:rsidRDefault="0038715C" w:rsidP="0038715C">
            <w:pPr>
              <w:rPr>
                <w:rFonts w:ascii="Calibri" w:eastAsia="Calibri" w:hAnsi="Calibri" w:cs="Arial"/>
                <w:b/>
                <w:sz w:val="20"/>
                <w:szCs w:val="20"/>
                <w:lang w:eastAsia="en-US"/>
              </w:rPr>
            </w:pPr>
          </w:p>
          <w:p w14:paraId="795C6A3F" w14:textId="77777777" w:rsidR="0038715C" w:rsidRDefault="0038715C" w:rsidP="0038715C">
            <w:pPr>
              <w:rPr>
                <w:rFonts w:ascii="Calibri" w:eastAsia="Calibri" w:hAnsi="Calibri" w:cs="Arial"/>
                <w:b/>
                <w:sz w:val="20"/>
                <w:szCs w:val="20"/>
                <w:lang w:eastAsia="en-US"/>
              </w:rPr>
            </w:pPr>
          </w:p>
          <w:p w14:paraId="6964F69C" w14:textId="77777777" w:rsidR="0038715C" w:rsidRDefault="0038715C" w:rsidP="0038715C">
            <w:pPr>
              <w:rPr>
                <w:rFonts w:ascii="Calibri" w:eastAsia="Calibri" w:hAnsi="Calibri" w:cs="Arial"/>
                <w:b/>
                <w:sz w:val="20"/>
                <w:szCs w:val="20"/>
                <w:lang w:eastAsia="en-US"/>
              </w:rPr>
            </w:pPr>
          </w:p>
          <w:p w14:paraId="6155A519" w14:textId="77777777" w:rsidR="0038715C" w:rsidRDefault="0038715C" w:rsidP="0038715C">
            <w:pPr>
              <w:rPr>
                <w:rFonts w:ascii="Calibri" w:eastAsia="Calibri" w:hAnsi="Calibri" w:cs="Arial"/>
                <w:b/>
                <w:sz w:val="20"/>
                <w:szCs w:val="20"/>
                <w:lang w:eastAsia="en-US"/>
              </w:rPr>
            </w:pPr>
          </w:p>
          <w:p w14:paraId="2DAB9589" w14:textId="77777777" w:rsidR="0038715C" w:rsidRDefault="0038715C" w:rsidP="0038715C">
            <w:pPr>
              <w:rPr>
                <w:rFonts w:ascii="Calibri" w:eastAsia="Calibri" w:hAnsi="Calibri" w:cs="Arial"/>
                <w:b/>
                <w:sz w:val="20"/>
                <w:szCs w:val="20"/>
                <w:lang w:eastAsia="en-US"/>
              </w:rPr>
            </w:pPr>
          </w:p>
          <w:p w14:paraId="2C88C727" w14:textId="77777777" w:rsidR="00D341AD" w:rsidRDefault="00D341AD" w:rsidP="0038715C">
            <w:pPr>
              <w:spacing w:line="322" w:lineRule="exact"/>
              <w:rPr>
                <w:rFonts w:asciiTheme="majorHAnsi" w:eastAsiaTheme="majorEastAsia" w:hAnsiTheme="majorHAnsi" w:cstheme="majorBidi"/>
                <w:b/>
                <w:caps/>
                <w:color w:val="548AB7" w:themeColor="accent1" w:themeShade="BF"/>
                <w:sz w:val="28"/>
                <w:szCs w:val="24"/>
              </w:rPr>
            </w:pPr>
          </w:p>
          <w:p w14:paraId="1F1ACF5D" w14:textId="77777777" w:rsidR="00D341AD" w:rsidRDefault="00D341AD" w:rsidP="0038715C">
            <w:pPr>
              <w:spacing w:line="322" w:lineRule="exact"/>
              <w:rPr>
                <w:rFonts w:asciiTheme="majorHAnsi" w:eastAsiaTheme="majorEastAsia" w:hAnsiTheme="majorHAnsi" w:cstheme="majorBidi"/>
                <w:b/>
                <w:caps/>
                <w:color w:val="548AB7" w:themeColor="accent1" w:themeShade="BF"/>
                <w:sz w:val="28"/>
                <w:szCs w:val="24"/>
              </w:rPr>
            </w:pPr>
          </w:p>
          <w:p w14:paraId="10E0EDFD" w14:textId="77777777" w:rsidR="00D341AD" w:rsidRDefault="00D341AD" w:rsidP="0038715C">
            <w:pPr>
              <w:spacing w:line="322" w:lineRule="exact"/>
              <w:rPr>
                <w:rFonts w:asciiTheme="majorHAnsi" w:eastAsiaTheme="majorEastAsia" w:hAnsiTheme="majorHAnsi" w:cstheme="majorBidi"/>
                <w:b/>
                <w:caps/>
                <w:color w:val="548AB7" w:themeColor="accent1" w:themeShade="BF"/>
                <w:sz w:val="28"/>
                <w:szCs w:val="24"/>
              </w:rPr>
            </w:pPr>
          </w:p>
          <w:p w14:paraId="225CE5C5" w14:textId="77777777" w:rsidR="00D341AD" w:rsidRDefault="00D341AD" w:rsidP="0038715C">
            <w:pPr>
              <w:spacing w:line="322" w:lineRule="exact"/>
              <w:rPr>
                <w:rFonts w:asciiTheme="majorHAnsi" w:eastAsiaTheme="majorEastAsia" w:hAnsiTheme="majorHAnsi" w:cstheme="majorBidi"/>
                <w:b/>
                <w:caps/>
                <w:color w:val="548AB7" w:themeColor="accent1" w:themeShade="BF"/>
                <w:sz w:val="28"/>
                <w:szCs w:val="24"/>
              </w:rPr>
            </w:pPr>
          </w:p>
          <w:p w14:paraId="2A94805D" w14:textId="2016B650" w:rsidR="0038715C" w:rsidRPr="00694E78" w:rsidRDefault="0038715C" w:rsidP="0038715C">
            <w:pPr>
              <w:spacing w:line="322" w:lineRule="exact"/>
              <w:rPr>
                <w:rFonts w:asciiTheme="majorHAnsi" w:eastAsiaTheme="majorEastAsia" w:hAnsiTheme="majorHAnsi" w:cstheme="majorBidi"/>
                <w:b/>
                <w:caps/>
                <w:color w:val="548AB7" w:themeColor="accent1" w:themeShade="BF"/>
                <w:sz w:val="10"/>
                <w:szCs w:val="8"/>
              </w:rPr>
            </w:pPr>
            <w:r w:rsidRPr="000704D4">
              <w:rPr>
                <w:rFonts w:asciiTheme="majorHAnsi" w:eastAsiaTheme="majorEastAsia" w:hAnsiTheme="majorHAnsi" w:cstheme="majorBidi"/>
                <w:b/>
                <w:caps/>
                <w:color w:val="548AB7" w:themeColor="accent1" w:themeShade="BF"/>
                <w:sz w:val="28"/>
                <w:szCs w:val="24"/>
              </w:rPr>
              <w:t>SOFT SKILLS</w:t>
            </w:r>
          </w:p>
          <w:p w14:paraId="1E0D303A" w14:textId="77777777" w:rsidR="0038715C" w:rsidRPr="0025013D" w:rsidRDefault="0038715C" w:rsidP="0038715C">
            <w:pPr>
              <w:rPr>
                <w:rFonts w:asciiTheme="majorHAnsi" w:eastAsiaTheme="majorEastAsia" w:hAnsiTheme="majorHAnsi" w:cstheme="majorBidi"/>
                <w:b/>
                <w:bCs/>
                <w:caps/>
                <w:color w:val="548AB7" w:themeColor="accent1" w:themeShade="BF"/>
                <w:sz w:val="14"/>
                <w:szCs w:val="24"/>
              </w:rPr>
            </w:pPr>
          </w:p>
          <w:p w14:paraId="7AFFDCA3" w14:textId="77777777" w:rsidR="0038715C" w:rsidRPr="00C16A2E" w:rsidRDefault="0038715C" w:rsidP="0038715C">
            <w:pPr>
              <w:pStyle w:val="ListParagraph"/>
              <w:numPr>
                <w:ilvl w:val="0"/>
                <w:numId w:val="26"/>
              </w:numPr>
              <w:ind w:left="164" w:right="-64" w:hanging="131"/>
              <w:rPr>
                <w:rFonts w:ascii="Nunito" w:hAnsi="Nunito"/>
                <w:b/>
                <w:szCs w:val="18"/>
              </w:rPr>
            </w:pPr>
            <w:r w:rsidRPr="00C16A2E">
              <w:rPr>
                <w:rFonts w:ascii="Nunito" w:hAnsi="Nunito"/>
                <w:b/>
                <w:szCs w:val="18"/>
              </w:rPr>
              <w:t>Accountability</w:t>
            </w:r>
          </w:p>
          <w:p w14:paraId="44C04290" w14:textId="77777777" w:rsidR="0038715C" w:rsidRPr="00C16A2E" w:rsidRDefault="0038715C" w:rsidP="0038715C">
            <w:pPr>
              <w:pStyle w:val="ListParagraph"/>
              <w:numPr>
                <w:ilvl w:val="0"/>
                <w:numId w:val="26"/>
              </w:numPr>
              <w:ind w:left="164" w:right="-64" w:hanging="131"/>
              <w:rPr>
                <w:rFonts w:ascii="Nunito" w:hAnsi="Nunito"/>
                <w:b/>
                <w:szCs w:val="18"/>
              </w:rPr>
            </w:pPr>
            <w:r w:rsidRPr="00C16A2E">
              <w:rPr>
                <w:rFonts w:ascii="Nunito" w:hAnsi="Nunito"/>
                <w:b/>
                <w:szCs w:val="18"/>
              </w:rPr>
              <w:t xml:space="preserve">Communication </w:t>
            </w:r>
          </w:p>
          <w:p w14:paraId="1EC67724" w14:textId="77777777" w:rsidR="0038715C" w:rsidRPr="00C16A2E" w:rsidRDefault="0038715C" w:rsidP="0038715C">
            <w:pPr>
              <w:pStyle w:val="ListParagraph"/>
              <w:numPr>
                <w:ilvl w:val="0"/>
                <w:numId w:val="26"/>
              </w:numPr>
              <w:ind w:left="164" w:right="-64" w:hanging="131"/>
              <w:rPr>
                <w:rFonts w:ascii="Nunito" w:hAnsi="Nunito"/>
                <w:b/>
                <w:szCs w:val="18"/>
              </w:rPr>
            </w:pPr>
            <w:r w:rsidRPr="00C16A2E">
              <w:rPr>
                <w:rFonts w:ascii="Nunito" w:hAnsi="Nunito"/>
                <w:b/>
                <w:szCs w:val="18"/>
              </w:rPr>
              <w:t>Leadership &amp; Responsibility</w:t>
            </w:r>
          </w:p>
          <w:p w14:paraId="3ED557FA" w14:textId="77777777" w:rsidR="0038715C" w:rsidRPr="00C16A2E" w:rsidRDefault="0038715C" w:rsidP="0038715C">
            <w:pPr>
              <w:pStyle w:val="ListParagraph"/>
              <w:numPr>
                <w:ilvl w:val="0"/>
                <w:numId w:val="26"/>
              </w:numPr>
              <w:ind w:left="164" w:right="-64" w:hanging="131"/>
              <w:rPr>
                <w:rFonts w:ascii="Nunito" w:hAnsi="Nunito"/>
                <w:b/>
                <w:szCs w:val="18"/>
              </w:rPr>
            </w:pPr>
            <w:r w:rsidRPr="00C16A2E">
              <w:rPr>
                <w:rFonts w:ascii="Nunito" w:hAnsi="Nunito"/>
                <w:b/>
                <w:szCs w:val="18"/>
              </w:rPr>
              <w:t>Analytical Thinking</w:t>
            </w:r>
          </w:p>
          <w:p w14:paraId="199CD8A1" w14:textId="77777777" w:rsidR="0038715C" w:rsidRDefault="0038715C" w:rsidP="0038715C">
            <w:pPr>
              <w:pStyle w:val="Heading3"/>
            </w:pPr>
          </w:p>
          <w:p w14:paraId="312F64EB" w14:textId="77777777" w:rsidR="0038715C" w:rsidRPr="00A45A27" w:rsidRDefault="0038715C" w:rsidP="0038715C">
            <w:pPr>
              <w:pStyle w:val="Heading3"/>
            </w:pPr>
            <w:r>
              <w:t>AchievementS &amp; Certification</w:t>
            </w:r>
          </w:p>
          <w:p w14:paraId="023F4957" w14:textId="77777777" w:rsidR="0038715C" w:rsidRPr="00C16A2E" w:rsidRDefault="0038715C" w:rsidP="0038715C">
            <w:pPr>
              <w:pStyle w:val="ListParagraph"/>
              <w:numPr>
                <w:ilvl w:val="0"/>
                <w:numId w:val="6"/>
              </w:numPr>
              <w:spacing w:line="0" w:lineRule="atLeast"/>
              <w:ind w:left="164" w:hanging="142"/>
              <w:rPr>
                <w:rFonts w:ascii="Nunito" w:hAnsi="Nunito"/>
                <w:szCs w:val="18"/>
              </w:rPr>
            </w:pPr>
            <w:r w:rsidRPr="00C16A2E">
              <w:rPr>
                <w:rFonts w:ascii="Nunito" w:hAnsi="Nunito"/>
                <w:szCs w:val="18"/>
              </w:rPr>
              <w:t xml:space="preserve">Completed </w:t>
            </w:r>
            <w:r w:rsidRPr="00C16A2E">
              <w:rPr>
                <w:rFonts w:ascii="Nunito" w:hAnsi="Nunito"/>
                <w:b/>
                <w:bCs/>
                <w:szCs w:val="18"/>
              </w:rPr>
              <w:t xml:space="preserve">cloud practitioner training from AWS </w:t>
            </w:r>
          </w:p>
          <w:p w14:paraId="50ED4A66" w14:textId="77777777" w:rsidR="0038715C" w:rsidRPr="00C16A2E" w:rsidRDefault="0038715C" w:rsidP="0038715C">
            <w:pPr>
              <w:pStyle w:val="ListParagraph"/>
              <w:numPr>
                <w:ilvl w:val="0"/>
                <w:numId w:val="6"/>
              </w:numPr>
              <w:spacing w:line="0" w:lineRule="atLeast"/>
              <w:ind w:left="164" w:hanging="142"/>
              <w:rPr>
                <w:rFonts w:ascii="Nunito" w:hAnsi="Nunito"/>
                <w:b/>
                <w:bCs/>
                <w:szCs w:val="18"/>
              </w:rPr>
            </w:pPr>
            <w:r w:rsidRPr="00C16A2E">
              <w:rPr>
                <w:rFonts w:ascii="Nunito" w:hAnsi="Nunito"/>
                <w:szCs w:val="18"/>
              </w:rPr>
              <w:t xml:space="preserve">Completed the </w:t>
            </w:r>
            <w:r w:rsidRPr="00C16A2E">
              <w:rPr>
                <w:rFonts w:ascii="Nunito" w:hAnsi="Nunito"/>
                <w:b/>
                <w:bCs/>
                <w:szCs w:val="18"/>
              </w:rPr>
              <w:t>Python Data Structures CREDENTIAL ID CT-HQ8STFKN</w:t>
            </w:r>
          </w:p>
          <w:p w14:paraId="3A4C02F3" w14:textId="77777777" w:rsidR="0038715C" w:rsidRPr="00C16A2E" w:rsidRDefault="0038715C" w:rsidP="0038715C">
            <w:pPr>
              <w:pStyle w:val="ListParagraph"/>
              <w:numPr>
                <w:ilvl w:val="0"/>
                <w:numId w:val="6"/>
              </w:numPr>
              <w:spacing w:line="0" w:lineRule="atLeast"/>
              <w:ind w:left="164" w:hanging="142"/>
              <w:rPr>
                <w:rFonts w:ascii="Nunito" w:hAnsi="Nunito"/>
                <w:szCs w:val="18"/>
              </w:rPr>
            </w:pPr>
            <w:r w:rsidRPr="00C16A2E">
              <w:rPr>
                <w:rFonts w:ascii="Nunito" w:hAnsi="Nunito"/>
                <w:szCs w:val="18"/>
              </w:rPr>
              <w:t>Completed</w:t>
            </w:r>
            <w:r w:rsidRPr="00C16A2E">
              <w:rPr>
                <w:rFonts w:ascii="Nunito" w:hAnsi="Nunito"/>
                <w:b/>
                <w:bCs/>
                <w:szCs w:val="18"/>
              </w:rPr>
              <w:t xml:space="preserve"> Google Associate cloud Engineer Certification CREDENTIAL ID wQUM61</w:t>
            </w:r>
          </w:p>
          <w:p w14:paraId="1119F13B" w14:textId="77777777" w:rsidR="0038715C" w:rsidRPr="00C16A2E" w:rsidRDefault="0038715C" w:rsidP="0038715C">
            <w:pPr>
              <w:pStyle w:val="ListParagraph"/>
              <w:numPr>
                <w:ilvl w:val="0"/>
                <w:numId w:val="6"/>
              </w:numPr>
              <w:spacing w:line="0" w:lineRule="atLeast"/>
              <w:ind w:left="164" w:hanging="142"/>
              <w:rPr>
                <w:rFonts w:ascii="Nunito" w:hAnsi="Nunito"/>
                <w:szCs w:val="18"/>
              </w:rPr>
            </w:pPr>
            <w:r w:rsidRPr="00C16A2E">
              <w:rPr>
                <w:rFonts w:ascii="Nunito" w:hAnsi="Nunito"/>
                <w:szCs w:val="18"/>
              </w:rPr>
              <w:t xml:space="preserve">Completed </w:t>
            </w:r>
            <w:r w:rsidRPr="00C16A2E">
              <w:rPr>
                <w:rFonts w:ascii="Nunito" w:hAnsi="Nunito"/>
                <w:b/>
                <w:bCs/>
                <w:szCs w:val="18"/>
              </w:rPr>
              <w:t>ITIL Foundation certification</w:t>
            </w:r>
            <w:r w:rsidRPr="00C16A2E">
              <w:rPr>
                <w:rFonts w:ascii="Nunito" w:hAnsi="Nunito"/>
                <w:szCs w:val="18"/>
              </w:rPr>
              <w:t xml:space="preserve"> </w:t>
            </w:r>
          </w:p>
          <w:p w14:paraId="2B482CD1" w14:textId="77777777" w:rsidR="0038715C" w:rsidRPr="00C16A2E" w:rsidRDefault="0038715C" w:rsidP="0038715C">
            <w:pPr>
              <w:pStyle w:val="ListParagraph"/>
              <w:numPr>
                <w:ilvl w:val="0"/>
                <w:numId w:val="6"/>
              </w:numPr>
              <w:spacing w:line="0" w:lineRule="atLeast"/>
              <w:ind w:left="164" w:hanging="142"/>
              <w:rPr>
                <w:rFonts w:ascii="Nunito" w:hAnsi="Nunito"/>
                <w:szCs w:val="18"/>
              </w:rPr>
            </w:pPr>
            <w:r w:rsidRPr="00C16A2E">
              <w:rPr>
                <w:rFonts w:ascii="Nunito" w:hAnsi="Nunito"/>
                <w:szCs w:val="18"/>
              </w:rPr>
              <w:t xml:space="preserve">Completed </w:t>
            </w:r>
            <w:r w:rsidRPr="00C16A2E">
              <w:rPr>
                <w:rFonts w:ascii="Nunito" w:hAnsi="Nunito"/>
                <w:b/>
                <w:bCs/>
                <w:szCs w:val="18"/>
              </w:rPr>
              <w:t>Red Hat 7 - System Administrator Certification-CERTIFICATION ID: 190-128-694</w:t>
            </w:r>
          </w:p>
          <w:p w14:paraId="0AEC133D" w14:textId="77777777" w:rsidR="0038715C" w:rsidRPr="00C16A2E" w:rsidRDefault="0038715C" w:rsidP="0038715C">
            <w:pPr>
              <w:pStyle w:val="ListParagraph"/>
              <w:numPr>
                <w:ilvl w:val="0"/>
                <w:numId w:val="6"/>
              </w:numPr>
              <w:spacing w:line="0" w:lineRule="atLeast"/>
              <w:ind w:left="164" w:hanging="142"/>
              <w:rPr>
                <w:rFonts w:ascii="Nunito" w:hAnsi="Nunito"/>
                <w:szCs w:val="18"/>
              </w:rPr>
            </w:pPr>
            <w:r w:rsidRPr="00C16A2E">
              <w:rPr>
                <w:rFonts w:ascii="Nunito" w:hAnsi="Nunito"/>
                <w:szCs w:val="18"/>
              </w:rPr>
              <w:t>Completed Mastering Ansible Step by Step on Udemy</w:t>
            </w:r>
          </w:p>
          <w:p w14:paraId="1DAABF50" w14:textId="77777777" w:rsidR="0038715C" w:rsidRPr="00C16A2E" w:rsidRDefault="0038715C" w:rsidP="0038715C">
            <w:pPr>
              <w:pStyle w:val="ListParagraph"/>
              <w:numPr>
                <w:ilvl w:val="0"/>
                <w:numId w:val="6"/>
              </w:numPr>
              <w:spacing w:line="0" w:lineRule="atLeast"/>
              <w:ind w:left="164" w:hanging="142"/>
              <w:rPr>
                <w:rFonts w:ascii="Nunito" w:hAnsi="Nunito"/>
                <w:szCs w:val="18"/>
              </w:rPr>
            </w:pPr>
            <w:r w:rsidRPr="00C16A2E">
              <w:rPr>
                <w:rFonts w:ascii="Nunito" w:hAnsi="Nunito"/>
                <w:szCs w:val="18"/>
              </w:rPr>
              <w:t xml:space="preserve">Completed AWS Essentials on Udemy &amp; Complete Python Automation </w:t>
            </w:r>
          </w:p>
          <w:p w14:paraId="3A7A23B9" w14:textId="77777777" w:rsidR="0038715C" w:rsidRPr="00C16A2E" w:rsidRDefault="0038715C" w:rsidP="0038715C">
            <w:pPr>
              <w:pStyle w:val="ListParagraph"/>
              <w:numPr>
                <w:ilvl w:val="0"/>
                <w:numId w:val="6"/>
              </w:numPr>
              <w:spacing w:line="0" w:lineRule="atLeast"/>
              <w:ind w:left="164" w:hanging="142"/>
              <w:rPr>
                <w:rFonts w:ascii="Nunito" w:hAnsi="Nunito"/>
                <w:szCs w:val="18"/>
              </w:rPr>
            </w:pPr>
            <w:r w:rsidRPr="00C16A2E">
              <w:rPr>
                <w:rFonts w:ascii="Nunito" w:hAnsi="Nunito"/>
                <w:szCs w:val="18"/>
              </w:rPr>
              <w:t>Course completed CS50's Introduction to Programming with Python</w:t>
            </w:r>
          </w:p>
          <w:p w14:paraId="7AB94ADE" w14:textId="77777777" w:rsidR="0038715C" w:rsidRDefault="0038715C" w:rsidP="0038715C"/>
          <w:p w14:paraId="317A1E9C" w14:textId="77777777" w:rsidR="0038715C" w:rsidRDefault="0038715C" w:rsidP="0038715C">
            <w:pPr>
              <w:rPr>
                <w:rFonts w:asciiTheme="majorHAnsi" w:eastAsiaTheme="majorEastAsia" w:hAnsiTheme="majorHAnsi" w:cstheme="majorBidi"/>
                <w:b/>
                <w:caps/>
                <w:color w:val="548AB7" w:themeColor="accent1" w:themeShade="BF"/>
                <w:sz w:val="28"/>
                <w:szCs w:val="24"/>
              </w:rPr>
            </w:pPr>
          </w:p>
          <w:p w14:paraId="34F5192B" w14:textId="77777777" w:rsidR="0038715C" w:rsidRPr="00922C79" w:rsidRDefault="0038715C" w:rsidP="0038715C">
            <w:pPr>
              <w:rPr>
                <w:rFonts w:asciiTheme="majorHAnsi" w:eastAsiaTheme="majorEastAsia" w:hAnsiTheme="majorHAnsi" w:cstheme="majorBidi"/>
                <w:b/>
                <w:caps/>
                <w:color w:val="548AB7" w:themeColor="accent1" w:themeShade="BF"/>
                <w:sz w:val="28"/>
                <w:szCs w:val="24"/>
              </w:rPr>
            </w:pPr>
            <w:r w:rsidRPr="00922C79">
              <w:rPr>
                <w:rFonts w:asciiTheme="majorHAnsi" w:eastAsiaTheme="majorEastAsia" w:hAnsiTheme="majorHAnsi" w:cstheme="majorBidi"/>
                <w:b/>
                <w:caps/>
                <w:color w:val="548AB7" w:themeColor="accent1" w:themeShade="BF"/>
                <w:sz w:val="28"/>
                <w:szCs w:val="24"/>
              </w:rPr>
              <w:t>HARDWARE EXPERTISE</w:t>
            </w:r>
          </w:p>
          <w:p w14:paraId="39D35FF0" w14:textId="77777777" w:rsidR="0038715C" w:rsidRDefault="0038715C" w:rsidP="0038715C"/>
          <w:p w14:paraId="7D144171" w14:textId="77777777" w:rsidR="0038715C" w:rsidRPr="00C16A2E" w:rsidRDefault="0038715C" w:rsidP="0038715C">
            <w:pPr>
              <w:pStyle w:val="ListParagraph"/>
              <w:numPr>
                <w:ilvl w:val="0"/>
                <w:numId w:val="15"/>
              </w:numPr>
              <w:ind w:left="164" w:hanging="142"/>
              <w:rPr>
                <w:rFonts w:ascii="Nunito" w:hAnsi="Nunito"/>
                <w:szCs w:val="18"/>
              </w:rPr>
            </w:pPr>
            <w:r w:rsidRPr="00C16A2E">
              <w:rPr>
                <w:rFonts w:ascii="Nunito" w:hAnsi="Nunito"/>
                <w:szCs w:val="18"/>
              </w:rPr>
              <w:t>Configuring IMM and IDRAC Consoles</w:t>
            </w:r>
          </w:p>
          <w:p w14:paraId="0D1F824B" w14:textId="77777777" w:rsidR="0038715C" w:rsidRDefault="0038715C" w:rsidP="0038715C"/>
          <w:p w14:paraId="0CD61CA4" w14:textId="77777777" w:rsidR="0038715C" w:rsidRDefault="0038715C" w:rsidP="0038715C"/>
          <w:p w14:paraId="0D156532" w14:textId="77777777" w:rsidR="0038715C" w:rsidRDefault="0038715C" w:rsidP="0038715C"/>
          <w:p w14:paraId="08D7E9B0" w14:textId="77777777" w:rsidR="0038715C" w:rsidRDefault="0038715C" w:rsidP="0038715C"/>
          <w:p w14:paraId="5E2CB318" w14:textId="77777777" w:rsidR="0038715C" w:rsidRDefault="0038715C" w:rsidP="0038715C"/>
          <w:p w14:paraId="73DF755C" w14:textId="77777777" w:rsidR="0038715C" w:rsidRDefault="0038715C" w:rsidP="0038715C"/>
          <w:p w14:paraId="5EA63BDD" w14:textId="77777777" w:rsidR="0038715C" w:rsidRDefault="0038715C" w:rsidP="0038715C"/>
          <w:p w14:paraId="2A53676D" w14:textId="77777777" w:rsidR="0038715C" w:rsidRDefault="0038715C" w:rsidP="0038715C"/>
          <w:p w14:paraId="5CB387C7" w14:textId="77777777" w:rsidR="0038715C" w:rsidRDefault="0038715C" w:rsidP="0038715C"/>
          <w:p w14:paraId="6E6CCC8F" w14:textId="77777777" w:rsidR="0038715C" w:rsidRDefault="0038715C" w:rsidP="0038715C"/>
          <w:p w14:paraId="5EF08009" w14:textId="77777777" w:rsidR="0038715C" w:rsidRDefault="0038715C" w:rsidP="0038715C"/>
          <w:p w14:paraId="4B6CBD4C" w14:textId="77777777" w:rsidR="0038715C" w:rsidRDefault="0038715C" w:rsidP="0038715C"/>
          <w:p w14:paraId="25A6F942" w14:textId="77777777" w:rsidR="0038715C" w:rsidRDefault="0038715C" w:rsidP="0038715C"/>
          <w:p w14:paraId="11B51AFE" w14:textId="77777777" w:rsidR="0038715C" w:rsidRDefault="0038715C" w:rsidP="0038715C"/>
          <w:p w14:paraId="6BD936B9" w14:textId="77777777" w:rsidR="0038715C" w:rsidRDefault="0038715C" w:rsidP="0038715C"/>
          <w:p w14:paraId="071536BF" w14:textId="77777777" w:rsidR="0038715C" w:rsidRDefault="0038715C" w:rsidP="0038715C"/>
          <w:p w14:paraId="53E1E147" w14:textId="77777777" w:rsidR="0038715C" w:rsidRDefault="0038715C" w:rsidP="0038715C"/>
          <w:p w14:paraId="1B8C3ADC" w14:textId="77777777" w:rsidR="0038715C" w:rsidRDefault="0038715C" w:rsidP="0038715C"/>
          <w:p w14:paraId="6DBACA22" w14:textId="77777777" w:rsidR="0038715C" w:rsidRDefault="0038715C" w:rsidP="0038715C"/>
          <w:p w14:paraId="4EEFC3E0" w14:textId="77777777" w:rsidR="00D341AD" w:rsidRDefault="00D341AD" w:rsidP="0038715C">
            <w:pPr>
              <w:rPr>
                <w:rFonts w:asciiTheme="majorHAnsi" w:eastAsiaTheme="majorEastAsia" w:hAnsiTheme="majorHAnsi" w:cstheme="majorBidi"/>
                <w:b/>
                <w:caps/>
                <w:color w:val="548AB7" w:themeColor="accent1" w:themeShade="BF"/>
                <w:sz w:val="28"/>
                <w:szCs w:val="24"/>
              </w:rPr>
            </w:pPr>
          </w:p>
          <w:p w14:paraId="5C2A25B3" w14:textId="77777777" w:rsidR="00D341AD" w:rsidRDefault="00D341AD" w:rsidP="0038715C">
            <w:pPr>
              <w:rPr>
                <w:rFonts w:asciiTheme="majorHAnsi" w:eastAsiaTheme="majorEastAsia" w:hAnsiTheme="majorHAnsi" w:cstheme="majorBidi"/>
                <w:b/>
                <w:caps/>
                <w:color w:val="548AB7" w:themeColor="accent1" w:themeShade="BF"/>
                <w:sz w:val="28"/>
                <w:szCs w:val="24"/>
              </w:rPr>
            </w:pPr>
          </w:p>
          <w:p w14:paraId="06BAE157" w14:textId="5F3A570B" w:rsidR="0038715C" w:rsidRPr="00922C79" w:rsidRDefault="0038715C" w:rsidP="0038715C">
            <w:pPr>
              <w:rPr>
                <w:rFonts w:asciiTheme="majorHAnsi" w:eastAsiaTheme="majorEastAsia" w:hAnsiTheme="majorHAnsi" w:cstheme="majorBidi"/>
                <w:b/>
                <w:caps/>
                <w:color w:val="548AB7" w:themeColor="accent1" w:themeShade="BF"/>
                <w:sz w:val="28"/>
                <w:szCs w:val="24"/>
              </w:rPr>
            </w:pPr>
            <w:r w:rsidRPr="00922C79">
              <w:rPr>
                <w:rFonts w:asciiTheme="majorHAnsi" w:eastAsiaTheme="majorEastAsia" w:hAnsiTheme="majorHAnsi" w:cstheme="majorBidi"/>
                <w:b/>
                <w:caps/>
                <w:color w:val="548AB7" w:themeColor="accent1" w:themeShade="BF"/>
                <w:sz w:val="28"/>
                <w:szCs w:val="24"/>
              </w:rPr>
              <w:t>APPLICATION TOOLS:</w:t>
            </w:r>
          </w:p>
          <w:p w14:paraId="4A636F97" w14:textId="77777777" w:rsidR="0038715C" w:rsidRDefault="0038715C" w:rsidP="0038715C"/>
          <w:p w14:paraId="63BCDB68" w14:textId="77777777" w:rsidR="0038715C" w:rsidRPr="00C16A2E" w:rsidRDefault="0038715C" w:rsidP="0038715C">
            <w:pPr>
              <w:pStyle w:val="ListParagraph"/>
              <w:numPr>
                <w:ilvl w:val="0"/>
                <w:numId w:val="15"/>
              </w:numPr>
              <w:ind w:left="164" w:hanging="142"/>
              <w:rPr>
                <w:rFonts w:ascii="Nunito" w:hAnsi="Nunito"/>
                <w:szCs w:val="18"/>
              </w:rPr>
            </w:pPr>
            <w:r w:rsidRPr="00C16A2E">
              <w:rPr>
                <w:rFonts w:ascii="Nunito" w:hAnsi="Nunito"/>
                <w:szCs w:val="18"/>
              </w:rPr>
              <w:t>AAP (Ansible Automation Platform)</w:t>
            </w:r>
          </w:p>
          <w:p w14:paraId="5F39FFAB" w14:textId="77777777" w:rsidR="0038715C" w:rsidRPr="00C16A2E" w:rsidRDefault="0038715C" w:rsidP="0038715C">
            <w:pPr>
              <w:pStyle w:val="ListParagraph"/>
              <w:numPr>
                <w:ilvl w:val="0"/>
                <w:numId w:val="15"/>
              </w:numPr>
              <w:ind w:left="164" w:hanging="142"/>
              <w:rPr>
                <w:rFonts w:ascii="Nunito" w:hAnsi="Nunito"/>
                <w:szCs w:val="18"/>
              </w:rPr>
            </w:pPr>
            <w:r w:rsidRPr="00C16A2E">
              <w:rPr>
                <w:rFonts w:ascii="Nunito" w:hAnsi="Nunito"/>
                <w:szCs w:val="18"/>
              </w:rPr>
              <w:t>SNC (service now)</w:t>
            </w:r>
          </w:p>
          <w:p w14:paraId="4F12299F" w14:textId="77777777" w:rsidR="0038715C" w:rsidRPr="00C16A2E" w:rsidRDefault="0038715C" w:rsidP="0038715C">
            <w:pPr>
              <w:pStyle w:val="ListParagraph"/>
              <w:numPr>
                <w:ilvl w:val="0"/>
                <w:numId w:val="15"/>
              </w:numPr>
              <w:ind w:left="164" w:hanging="142"/>
              <w:rPr>
                <w:rFonts w:ascii="Nunito" w:hAnsi="Nunito"/>
                <w:szCs w:val="18"/>
              </w:rPr>
            </w:pPr>
            <w:r w:rsidRPr="00C16A2E">
              <w:rPr>
                <w:rFonts w:ascii="Nunito" w:hAnsi="Nunito"/>
                <w:szCs w:val="18"/>
              </w:rPr>
              <w:t>Jira</w:t>
            </w:r>
          </w:p>
          <w:p w14:paraId="06D3A530" w14:textId="77777777" w:rsidR="0038715C" w:rsidRPr="00C16A2E" w:rsidRDefault="0038715C" w:rsidP="0038715C">
            <w:pPr>
              <w:pStyle w:val="ListParagraph"/>
              <w:numPr>
                <w:ilvl w:val="0"/>
                <w:numId w:val="15"/>
              </w:numPr>
              <w:ind w:left="164" w:hanging="142"/>
              <w:rPr>
                <w:rFonts w:ascii="Nunito" w:hAnsi="Nunito"/>
                <w:szCs w:val="18"/>
              </w:rPr>
            </w:pPr>
            <w:proofErr w:type="spellStart"/>
            <w:r w:rsidRPr="00C16A2E">
              <w:rPr>
                <w:rFonts w:ascii="Nunito" w:hAnsi="Nunito"/>
                <w:szCs w:val="18"/>
              </w:rPr>
              <w:t>Jfrog</w:t>
            </w:r>
            <w:proofErr w:type="spellEnd"/>
            <w:r w:rsidRPr="00C16A2E">
              <w:rPr>
                <w:rFonts w:ascii="Nunito" w:hAnsi="Nunito"/>
                <w:szCs w:val="18"/>
              </w:rPr>
              <w:t xml:space="preserve"> Nexus </w:t>
            </w:r>
            <w:proofErr w:type="spellStart"/>
            <w:r w:rsidRPr="00C16A2E">
              <w:rPr>
                <w:rFonts w:ascii="Nunito" w:hAnsi="Nunito"/>
                <w:szCs w:val="18"/>
              </w:rPr>
              <w:t>artifactory</w:t>
            </w:r>
            <w:proofErr w:type="spellEnd"/>
          </w:p>
          <w:p w14:paraId="0074CF8C" w14:textId="77777777" w:rsidR="0038715C" w:rsidRPr="00C16A2E" w:rsidRDefault="0038715C" w:rsidP="0038715C">
            <w:pPr>
              <w:pStyle w:val="ListParagraph"/>
              <w:numPr>
                <w:ilvl w:val="0"/>
                <w:numId w:val="15"/>
              </w:numPr>
              <w:ind w:left="164" w:hanging="142"/>
              <w:rPr>
                <w:rFonts w:ascii="Nunito" w:hAnsi="Nunito"/>
                <w:szCs w:val="18"/>
              </w:rPr>
            </w:pPr>
            <w:r w:rsidRPr="00C16A2E">
              <w:rPr>
                <w:rFonts w:ascii="Nunito" w:hAnsi="Nunito"/>
                <w:szCs w:val="18"/>
              </w:rPr>
              <w:t>Helix</w:t>
            </w:r>
          </w:p>
          <w:p w14:paraId="1C4AEEAD" w14:textId="77777777" w:rsidR="0038715C" w:rsidRPr="00C16A2E" w:rsidRDefault="0038715C" w:rsidP="0038715C">
            <w:pPr>
              <w:pStyle w:val="ListParagraph"/>
              <w:numPr>
                <w:ilvl w:val="0"/>
                <w:numId w:val="15"/>
              </w:numPr>
              <w:ind w:left="164" w:hanging="142"/>
              <w:rPr>
                <w:rFonts w:ascii="Nunito" w:hAnsi="Nunito"/>
                <w:szCs w:val="18"/>
              </w:rPr>
            </w:pPr>
            <w:r w:rsidRPr="00C16A2E">
              <w:rPr>
                <w:rFonts w:ascii="Nunito" w:hAnsi="Nunito"/>
                <w:szCs w:val="18"/>
              </w:rPr>
              <w:t>Bamboo</w:t>
            </w:r>
          </w:p>
          <w:p w14:paraId="01B31AE6" w14:textId="77777777" w:rsidR="0038715C" w:rsidRPr="00C16A2E" w:rsidRDefault="0038715C" w:rsidP="0038715C">
            <w:pPr>
              <w:pStyle w:val="ListParagraph"/>
              <w:numPr>
                <w:ilvl w:val="0"/>
                <w:numId w:val="15"/>
              </w:numPr>
              <w:ind w:left="164" w:hanging="142"/>
              <w:rPr>
                <w:rFonts w:ascii="Nunito" w:hAnsi="Nunito"/>
                <w:szCs w:val="18"/>
              </w:rPr>
            </w:pPr>
            <w:r w:rsidRPr="00C16A2E">
              <w:rPr>
                <w:rFonts w:ascii="Nunito" w:hAnsi="Nunito"/>
                <w:szCs w:val="18"/>
              </w:rPr>
              <w:t>Grafana</w:t>
            </w:r>
          </w:p>
          <w:p w14:paraId="4F1BA370" w14:textId="77777777" w:rsidR="0038715C" w:rsidRPr="00C16A2E" w:rsidRDefault="0038715C" w:rsidP="0038715C">
            <w:pPr>
              <w:pStyle w:val="ListParagraph"/>
              <w:numPr>
                <w:ilvl w:val="0"/>
                <w:numId w:val="15"/>
              </w:numPr>
              <w:ind w:left="164" w:hanging="142"/>
              <w:rPr>
                <w:rFonts w:ascii="Nunito" w:hAnsi="Nunito"/>
                <w:szCs w:val="18"/>
              </w:rPr>
            </w:pPr>
            <w:r w:rsidRPr="00C16A2E">
              <w:rPr>
                <w:rFonts w:ascii="Nunito" w:hAnsi="Nunito"/>
                <w:szCs w:val="18"/>
              </w:rPr>
              <w:t>Cosmos</w:t>
            </w:r>
          </w:p>
          <w:p w14:paraId="7259D285" w14:textId="77777777" w:rsidR="0038715C" w:rsidRPr="00C16A2E" w:rsidRDefault="0038715C" w:rsidP="0038715C">
            <w:pPr>
              <w:pStyle w:val="ListParagraph"/>
              <w:numPr>
                <w:ilvl w:val="0"/>
                <w:numId w:val="15"/>
              </w:numPr>
              <w:ind w:left="164" w:hanging="142"/>
              <w:rPr>
                <w:rFonts w:ascii="Nunito" w:hAnsi="Nunito"/>
                <w:szCs w:val="18"/>
              </w:rPr>
            </w:pPr>
            <w:r w:rsidRPr="00C16A2E">
              <w:rPr>
                <w:rFonts w:ascii="Nunito" w:hAnsi="Nunito"/>
                <w:szCs w:val="18"/>
              </w:rPr>
              <w:t>ITSSP</w:t>
            </w:r>
          </w:p>
          <w:p w14:paraId="7AEE34C5" w14:textId="77777777" w:rsidR="0038715C" w:rsidRPr="00C16A2E" w:rsidRDefault="0038715C" w:rsidP="0038715C">
            <w:pPr>
              <w:pStyle w:val="ListParagraph"/>
              <w:numPr>
                <w:ilvl w:val="0"/>
                <w:numId w:val="15"/>
              </w:numPr>
              <w:ind w:left="164" w:hanging="142"/>
              <w:rPr>
                <w:rFonts w:ascii="Nunito" w:hAnsi="Nunito"/>
                <w:szCs w:val="18"/>
              </w:rPr>
            </w:pPr>
            <w:proofErr w:type="spellStart"/>
            <w:r w:rsidRPr="00C16A2E">
              <w:rPr>
                <w:rFonts w:ascii="Nunito" w:hAnsi="Nunito"/>
                <w:szCs w:val="18"/>
              </w:rPr>
              <w:t>Vcenter</w:t>
            </w:r>
            <w:proofErr w:type="spellEnd"/>
          </w:p>
          <w:p w14:paraId="1F6B5E88" w14:textId="77777777" w:rsidR="0038715C" w:rsidRPr="00C16A2E" w:rsidRDefault="0038715C" w:rsidP="0038715C">
            <w:pPr>
              <w:pStyle w:val="ListParagraph"/>
              <w:numPr>
                <w:ilvl w:val="0"/>
                <w:numId w:val="15"/>
              </w:numPr>
              <w:ind w:left="164" w:hanging="142"/>
              <w:rPr>
                <w:rFonts w:ascii="Nunito" w:hAnsi="Nunito"/>
                <w:szCs w:val="18"/>
              </w:rPr>
            </w:pPr>
            <w:r w:rsidRPr="00C16A2E">
              <w:rPr>
                <w:rFonts w:ascii="Nunito" w:hAnsi="Nunito"/>
                <w:szCs w:val="18"/>
              </w:rPr>
              <w:t xml:space="preserve">Tivoli </w:t>
            </w:r>
          </w:p>
          <w:p w14:paraId="75164FB6" w14:textId="77777777" w:rsidR="0038715C" w:rsidRPr="00C16A2E" w:rsidRDefault="0038715C" w:rsidP="0038715C">
            <w:pPr>
              <w:pStyle w:val="ListParagraph"/>
              <w:numPr>
                <w:ilvl w:val="0"/>
                <w:numId w:val="15"/>
              </w:numPr>
              <w:ind w:left="164" w:hanging="142"/>
              <w:rPr>
                <w:rFonts w:ascii="Nunito" w:hAnsi="Nunito"/>
                <w:szCs w:val="18"/>
              </w:rPr>
            </w:pPr>
            <w:r w:rsidRPr="00C16A2E">
              <w:rPr>
                <w:rFonts w:ascii="Nunito" w:hAnsi="Nunito"/>
                <w:szCs w:val="18"/>
              </w:rPr>
              <w:t>Putty</w:t>
            </w:r>
          </w:p>
          <w:p w14:paraId="73FCDDD1" w14:textId="77777777" w:rsidR="0038715C" w:rsidRPr="00C16A2E" w:rsidRDefault="0038715C" w:rsidP="0038715C">
            <w:pPr>
              <w:pStyle w:val="ListParagraph"/>
              <w:numPr>
                <w:ilvl w:val="0"/>
                <w:numId w:val="15"/>
              </w:numPr>
              <w:ind w:left="164" w:hanging="142"/>
              <w:rPr>
                <w:rFonts w:ascii="Nunito" w:hAnsi="Nunito"/>
                <w:szCs w:val="18"/>
              </w:rPr>
            </w:pPr>
            <w:r w:rsidRPr="00C16A2E">
              <w:rPr>
                <w:rFonts w:ascii="Nunito" w:hAnsi="Nunito"/>
                <w:szCs w:val="18"/>
              </w:rPr>
              <w:t>SolarWinds</w:t>
            </w:r>
          </w:p>
          <w:p w14:paraId="46D69FEC" w14:textId="77777777" w:rsidR="0038715C" w:rsidRPr="00C16A2E" w:rsidRDefault="0038715C" w:rsidP="0038715C">
            <w:pPr>
              <w:pStyle w:val="ListParagraph"/>
              <w:numPr>
                <w:ilvl w:val="0"/>
                <w:numId w:val="15"/>
              </w:numPr>
              <w:ind w:left="164" w:hanging="142"/>
              <w:rPr>
                <w:rFonts w:ascii="Nunito" w:hAnsi="Nunito"/>
                <w:szCs w:val="18"/>
              </w:rPr>
            </w:pPr>
            <w:r w:rsidRPr="00C16A2E">
              <w:rPr>
                <w:rFonts w:ascii="Nunito" w:hAnsi="Nunito"/>
                <w:szCs w:val="18"/>
              </w:rPr>
              <w:t xml:space="preserve">SAP BO tool </w:t>
            </w:r>
          </w:p>
          <w:p w14:paraId="32C20A76" w14:textId="77777777" w:rsidR="0038715C" w:rsidRPr="00C16A2E" w:rsidRDefault="0038715C" w:rsidP="0038715C">
            <w:pPr>
              <w:pStyle w:val="ListParagraph"/>
              <w:numPr>
                <w:ilvl w:val="0"/>
                <w:numId w:val="15"/>
              </w:numPr>
              <w:ind w:left="164" w:hanging="142"/>
              <w:rPr>
                <w:rFonts w:ascii="Nunito" w:hAnsi="Nunito"/>
                <w:szCs w:val="18"/>
              </w:rPr>
            </w:pPr>
            <w:r w:rsidRPr="00C16A2E">
              <w:rPr>
                <w:rFonts w:ascii="Nunito" w:hAnsi="Nunito"/>
                <w:szCs w:val="18"/>
              </w:rPr>
              <w:t>Nagios</w:t>
            </w:r>
          </w:p>
          <w:p w14:paraId="59180FA8" w14:textId="77777777" w:rsidR="0038715C" w:rsidRPr="00C16A2E" w:rsidRDefault="0038715C" w:rsidP="0038715C">
            <w:pPr>
              <w:pStyle w:val="ListParagraph"/>
              <w:numPr>
                <w:ilvl w:val="0"/>
                <w:numId w:val="15"/>
              </w:numPr>
              <w:ind w:left="164" w:hanging="142"/>
              <w:rPr>
                <w:rFonts w:ascii="Nunito" w:hAnsi="Nunito"/>
                <w:szCs w:val="18"/>
              </w:rPr>
            </w:pPr>
            <w:r w:rsidRPr="00C16A2E">
              <w:rPr>
                <w:rFonts w:ascii="Nunito" w:hAnsi="Nunito"/>
                <w:szCs w:val="18"/>
              </w:rPr>
              <w:t xml:space="preserve">Commvault </w:t>
            </w:r>
          </w:p>
          <w:p w14:paraId="0B1D821E" w14:textId="77777777" w:rsidR="0038715C" w:rsidRPr="00C16A2E" w:rsidRDefault="0038715C" w:rsidP="0038715C">
            <w:pPr>
              <w:pStyle w:val="ListParagraph"/>
              <w:numPr>
                <w:ilvl w:val="0"/>
                <w:numId w:val="15"/>
              </w:numPr>
              <w:ind w:left="164" w:hanging="142"/>
              <w:rPr>
                <w:rFonts w:ascii="Nunito" w:hAnsi="Nunito"/>
                <w:szCs w:val="18"/>
              </w:rPr>
            </w:pPr>
            <w:r w:rsidRPr="00C16A2E">
              <w:rPr>
                <w:rFonts w:ascii="Nunito" w:hAnsi="Nunito"/>
                <w:szCs w:val="18"/>
              </w:rPr>
              <w:t>Dynatrace</w:t>
            </w:r>
          </w:p>
          <w:p w14:paraId="06156376" w14:textId="77777777" w:rsidR="0038715C" w:rsidRDefault="0038715C" w:rsidP="0038715C">
            <w:pPr>
              <w:spacing w:line="322" w:lineRule="exact"/>
              <w:rPr>
                <w:rFonts w:asciiTheme="majorHAnsi" w:eastAsiaTheme="majorEastAsia" w:hAnsiTheme="majorHAnsi" w:cstheme="majorBidi"/>
                <w:b/>
                <w:caps/>
                <w:color w:val="548AB7" w:themeColor="accent1" w:themeShade="BF"/>
                <w:sz w:val="28"/>
                <w:szCs w:val="24"/>
              </w:rPr>
            </w:pPr>
          </w:p>
          <w:p w14:paraId="7D955FEF" w14:textId="77777777" w:rsidR="0038715C" w:rsidRDefault="0038715C" w:rsidP="0038715C">
            <w:pPr>
              <w:spacing w:line="322" w:lineRule="exact"/>
              <w:rPr>
                <w:rFonts w:asciiTheme="majorHAnsi" w:eastAsiaTheme="majorEastAsia" w:hAnsiTheme="majorHAnsi" w:cstheme="majorBidi"/>
                <w:b/>
                <w:caps/>
                <w:color w:val="548AB7" w:themeColor="accent1" w:themeShade="BF"/>
                <w:sz w:val="28"/>
                <w:szCs w:val="24"/>
              </w:rPr>
            </w:pPr>
          </w:p>
          <w:p w14:paraId="668E4B42" w14:textId="77777777" w:rsidR="0038715C" w:rsidRDefault="0038715C" w:rsidP="0038715C">
            <w:pPr>
              <w:spacing w:line="322" w:lineRule="exact"/>
              <w:rPr>
                <w:rFonts w:asciiTheme="majorHAnsi" w:eastAsiaTheme="majorEastAsia" w:hAnsiTheme="majorHAnsi" w:cstheme="majorBidi"/>
                <w:b/>
                <w:caps/>
                <w:color w:val="548AB7" w:themeColor="accent1" w:themeShade="BF"/>
                <w:sz w:val="28"/>
                <w:szCs w:val="24"/>
              </w:rPr>
            </w:pPr>
          </w:p>
          <w:p w14:paraId="7BEA117E" w14:textId="77777777" w:rsidR="0038715C" w:rsidRPr="00482688" w:rsidRDefault="0038715C" w:rsidP="0038715C">
            <w:pPr>
              <w:spacing w:line="322" w:lineRule="exact"/>
              <w:rPr>
                <w:rFonts w:asciiTheme="majorHAnsi" w:eastAsiaTheme="majorEastAsia" w:hAnsiTheme="majorHAnsi" w:cstheme="majorBidi"/>
                <w:b/>
                <w:caps/>
                <w:color w:val="548AB7" w:themeColor="accent1" w:themeShade="BF"/>
                <w:szCs w:val="24"/>
              </w:rPr>
            </w:pPr>
            <w:r>
              <w:rPr>
                <w:rFonts w:asciiTheme="majorHAnsi" w:eastAsiaTheme="majorEastAsia" w:hAnsiTheme="majorHAnsi" w:cstheme="majorBidi"/>
                <w:b/>
                <w:caps/>
                <w:color w:val="548AB7" w:themeColor="accent1" w:themeShade="BF"/>
                <w:sz w:val="28"/>
                <w:szCs w:val="24"/>
              </w:rPr>
              <w:t>GitHUB-</w:t>
            </w:r>
            <w:r w:rsidRPr="00960731">
              <w:rPr>
                <w:rFonts w:asciiTheme="majorHAnsi" w:eastAsiaTheme="majorEastAsia" w:hAnsiTheme="majorHAnsi" w:cstheme="majorBidi"/>
                <w:b/>
                <w:caps/>
                <w:color w:val="548AB7" w:themeColor="accent1" w:themeShade="BF"/>
                <w:sz w:val="28"/>
                <w:szCs w:val="24"/>
              </w:rPr>
              <w:t>LINKS:</w:t>
            </w:r>
          </w:p>
          <w:p w14:paraId="5DAE0BE7" w14:textId="77777777" w:rsidR="0038715C" w:rsidRPr="00C16A2E" w:rsidRDefault="00E02758" w:rsidP="0038715C">
            <w:pPr>
              <w:pStyle w:val="ListParagraph"/>
              <w:numPr>
                <w:ilvl w:val="0"/>
                <w:numId w:val="23"/>
              </w:numPr>
              <w:ind w:left="164" w:hanging="131"/>
              <w:rPr>
                <w:rFonts w:ascii="Nunito" w:hAnsi="Nunito"/>
              </w:rPr>
            </w:pPr>
            <w:hyperlink r:id="rId20" w:history="1">
              <w:r w:rsidR="0038715C" w:rsidRPr="00C16A2E">
                <w:rPr>
                  <w:rStyle w:val="Hyperlink"/>
                  <w:rFonts w:ascii="Nunito" w:hAnsi="Nunito"/>
                </w:rPr>
                <w:t>Sudhan-GitHub</w:t>
              </w:r>
            </w:hyperlink>
          </w:p>
          <w:p w14:paraId="790B83F1" w14:textId="77777777" w:rsidR="0038715C" w:rsidRDefault="0038715C" w:rsidP="0038715C"/>
          <w:p w14:paraId="49D1AB63" w14:textId="77777777" w:rsidR="0038715C" w:rsidRDefault="0038715C" w:rsidP="0038715C">
            <w:pPr>
              <w:rPr>
                <w:rFonts w:asciiTheme="majorHAnsi" w:eastAsiaTheme="majorEastAsia" w:hAnsiTheme="majorHAnsi" w:cstheme="majorBidi"/>
                <w:b/>
                <w:caps/>
                <w:color w:val="548AB7" w:themeColor="accent1" w:themeShade="BF"/>
                <w:sz w:val="28"/>
                <w:szCs w:val="24"/>
              </w:rPr>
            </w:pPr>
          </w:p>
          <w:p w14:paraId="0BA8D21B" w14:textId="77777777" w:rsidR="0038715C" w:rsidRDefault="0038715C" w:rsidP="0038715C">
            <w:pPr>
              <w:spacing w:line="322" w:lineRule="exact"/>
            </w:pPr>
          </w:p>
          <w:p w14:paraId="669100D1" w14:textId="77777777" w:rsidR="0038715C" w:rsidRDefault="0038715C" w:rsidP="0038715C">
            <w:pPr>
              <w:spacing w:line="322" w:lineRule="exact"/>
              <w:rPr>
                <w:rFonts w:asciiTheme="majorHAnsi" w:eastAsiaTheme="majorEastAsia" w:hAnsiTheme="majorHAnsi" w:cstheme="majorBidi"/>
                <w:b/>
                <w:caps/>
                <w:color w:val="548AB7" w:themeColor="accent1" w:themeShade="BF"/>
                <w:sz w:val="28"/>
                <w:szCs w:val="24"/>
              </w:rPr>
            </w:pPr>
          </w:p>
          <w:p w14:paraId="63D935CE" w14:textId="77777777" w:rsidR="0038715C" w:rsidRDefault="0038715C" w:rsidP="0038715C">
            <w:pPr>
              <w:spacing w:line="322" w:lineRule="exact"/>
              <w:rPr>
                <w:rFonts w:asciiTheme="majorHAnsi" w:eastAsiaTheme="majorEastAsia" w:hAnsiTheme="majorHAnsi" w:cstheme="majorBidi"/>
                <w:b/>
                <w:caps/>
                <w:noProof/>
                <w:color w:val="548AB7" w:themeColor="accent1" w:themeShade="BF"/>
                <w:sz w:val="28"/>
                <w:szCs w:val="24"/>
              </w:rPr>
            </w:pPr>
          </w:p>
          <w:p w14:paraId="1EF1FE8C" w14:textId="77777777" w:rsidR="0038715C" w:rsidRDefault="0038715C" w:rsidP="0038715C">
            <w:pPr>
              <w:spacing w:line="322" w:lineRule="exact"/>
              <w:rPr>
                <w:rFonts w:asciiTheme="majorHAnsi" w:eastAsiaTheme="majorEastAsia" w:hAnsiTheme="majorHAnsi" w:cstheme="majorBidi"/>
                <w:b/>
                <w:caps/>
                <w:color w:val="548AB7" w:themeColor="accent1" w:themeShade="BF"/>
                <w:sz w:val="28"/>
                <w:szCs w:val="24"/>
              </w:rPr>
            </w:pPr>
          </w:p>
          <w:p w14:paraId="44BF0B1D" w14:textId="77777777" w:rsidR="0038715C" w:rsidRDefault="0038715C" w:rsidP="0038715C">
            <w:pPr>
              <w:spacing w:line="322" w:lineRule="exact"/>
              <w:rPr>
                <w:rFonts w:asciiTheme="majorHAnsi" w:eastAsiaTheme="majorEastAsia" w:hAnsiTheme="majorHAnsi" w:cstheme="majorBidi"/>
                <w:b/>
                <w:caps/>
                <w:color w:val="548AB7" w:themeColor="accent1" w:themeShade="BF"/>
                <w:sz w:val="28"/>
                <w:szCs w:val="24"/>
              </w:rPr>
            </w:pPr>
          </w:p>
          <w:p w14:paraId="701A3199" w14:textId="77777777" w:rsidR="0038715C" w:rsidRDefault="0038715C" w:rsidP="0038715C">
            <w:pPr>
              <w:spacing w:line="322" w:lineRule="exact"/>
              <w:rPr>
                <w:rFonts w:asciiTheme="majorHAnsi" w:eastAsiaTheme="majorEastAsia" w:hAnsiTheme="majorHAnsi" w:cstheme="majorBidi"/>
                <w:b/>
                <w:caps/>
                <w:color w:val="548AB7" w:themeColor="accent1" w:themeShade="BF"/>
                <w:sz w:val="28"/>
                <w:szCs w:val="24"/>
              </w:rPr>
            </w:pPr>
          </w:p>
          <w:p w14:paraId="37EDA129" w14:textId="77777777" w:rsidR="0038715C" w:rsidRDefault="0038715C" w:rsidP="0038715C">
            <w:pPr>
              <w:spacing w:line="322" w:lineRule="exact"/>
              <w:rPr>
                <w:rFonts w:asciiTheme="majorHAnsi" w:eastAsiaTheme="majorEastAsia" w:hAnsiTheme="majorHAnsi" w:cstheme="majorBidi"/>
                <w:b/>
                <w:caps/>
                <w:color w:val="548AB7" w:themeColor="accent1" w:themeShade="BF"/>
                <w:sz w:val="28"/>
                <w:szCs w:val="24"/>
              </w:rPr>
            </w:pPr>
          </w:p>
          <w:p w14:paraId="58830C6E" w14:textId="1F6533D9" w:rsidR="0038715C" w:rsidRPr="004D3011" w:rsidRDefault="0038715C" w:rsidP="00D341AD">
            <w:pPr>
              <w:spacing w:line="322" w:lineRule="exact"/>
            </w:pPr>
          </w:p>
        </w:tc>
        <w:tc>
          <w:tcPr>
            <w:tcW w:w="720" w:type="dxa"/>
          </w:tcPr>
          <w:p w14:paraId="3680B373" w14:textId="77777777" w:rsidR="0038715C" w:rsidRDefault="0038715C" w:rsidP="0038715C">
            <w:pPr>
              <w:tabs>
                <w:tab w:val="left" w:pos="990"/>
              </w:tabs>
            </w:pPr>
          </w:p>
        </w:tc>
        <w:tc>
          <w:tcPr>
            <w:tcW w:w="6470" w:type="dxa"/>
          </w:tcPr>
          <w:sdt>
            <w:sdtPr>
              <w:id w:val="1049110328"/>
              <w:placeholder>
                <w:docPart w:val="1F7B7F8A59BC42C589FAD72445B0DF3F"/>
              </w:placeholder>
              <w:temporary/>
              <w:showingPlcHdr/>
              <w15:appearance w15:val="hidden"/>
            </w:sdtPr>
            <w:sdtEndPr/>
            <w:sdtContent>
              <w:p w14:paraId="3125DC3B" w14:textId="77777777" w:rsidR="0038715C" w:rsidRDefault="0038715C" w:rsidP="0038715C">
                <w:pPr>
                  <w:pStyle w:val="Heading2"/>
                </w:pPr>
                <w:r w:rsidRPr="00036450">
                  <w:t>EDUCATION</w:t>
                </w:r>
              </w:p>
            </w:sdtContent>
          </w:sdt>
          <w:p w14:paraId="147E9E1A" w14:textId="4B5B3C95" w:rsidR="0038715C" w:rsidRPr="00C16A2E" w:rsidRDefault="0038715C" w:rsidP="0038715C">
            <w:pPr>
              <w:pStyle w:val="Date"/>
              <w:rPr>
                <w:rFonts w:ascii="Nunito" w:eastAsia="Calibri" w:hAnsi="Nunito" w:cs="Arial"/>
                <w:sz w:val="22"/>
                <w:szCs w:val="20"/>
                <w:lang w:eastAsia="en-US"/>
              </w:rPr>
            </w:pPr>
            <w:r w:rsidRPr="00C16A2E">
              <w:rPr>
                <w:rFonts w:ascii="Nunito" w:hAnsi="Nunito"/>
                <w:b/>
                <w:bCs/>
                <w:sz w:val="20"/>
              </w:rPr>
              <w:t xml:space="preserve">M.A.M College of engineering, Trichy                              </w:t>
            </w:r>
            <w:r w:rsidR="00D341AD" w:rsidRPr="00C16A2E">
              <w:rPr>
                <w:rFonts w:ascii="Nunito" w:hAnsi="Nunito"/>
                <w:b/>
                <w:bCs/>
                <w:sz w:val="20"/>
              </w:rPr>
              <w:t xml:space="preserve">     </w:t>
            </w:r>
            <w:proofErr w:type="gramStart"/>
            <w:r w:rsidR="00D341AD" w:rsidRPr="00C16A2E">
              <w:rPr>
                <w:rFonts w:ascii="Nunito" w:hAnsi="Nunito"/>
                <w:b/>
                <w:bCs/>
                <w:sz w:val="20"/>
              </w:rPr>
              <w:t xml:space="preserve">  </w:t>
            </w:r>
            <w:r w:rsidRPr="00C16A2E">
              <w:rPr>
                <w:rFonts w:ascii="Nunito" w:hAnsi="Nunito"/>
                <w:b/>
                <w:bCs/>
                <w:sz w:val="20"/>
              </w:rPr>
              <w:t xml:space="preserve"> [</w:t>
            </w:r>
            <w:proofErr w:type="gramEnd"/>
            <w:r w:rsidRPr="00C16A2E">
              <w:rPr>
                <w:rFonts w:ascii="Nunito" w:eastAsia="Calibri" w:hAnsi="Nunito" w:cs="Arial"/>
                <w:b/>
                <w:bCs/>
                <w:sz w:val="22"/>
                <w:szCs w:val="20"/>
                <w:lang w:eastAsia="en-US"/>
              </w:rPr>
              <w:t>2010] – [2013]</w:t>
            </w:r>
          </w:p>
          <w:p w14:paraId="5883F6AE" w14:textId="77777777" w:rsidR="0038715C" w:rsidRPr="00C16A2E" w:rsidRDefault="0038715C" w:rsidP="0038715C">
            <w:pPr>
              <w:rPr>
                <w:rFonts w:ascii="Nunito" w:hAnsi="Nunito"/>
                <w:color w:val="000000" w:themeColor="text1"/>
                <w:sz w:val="20"/>
                <w:shd w:val="clear" w:color="auto" w:fill="FFFFFF"/>
              </w:rPr>
            </w:pPr>
            <w:r w:rsidRPr="00C16A2E">
              <w:rPr>
                <w:rFonts w:ascii="Nunito" w:hAnsi="Nunito"/>
                <w:color w:val="000000" w:themeColor="text1"/>
                <w:sz w:val="20"/>
                <w:shd w:val="clear" w:color="auto" w:fill="FFFFFF"/>
              </w:rPr>
              <w:t>[B.E (electronics communication engineering) with aggregate of 7.429 CGPA (scale 10.0)]</w:t>
            </w:r>
          </w:p>
          <w:p w14:paraId="599B43A1" w14:textId="77777777" w:rsidR="0038715C" w:rsidRPr="00C16A2E" w:rsidRDefault="0038715C" w:rsidP="0038715C">
            <w:pPr>
              <w:rPr>
                <w:sz w:val="20"/>
              </w:rPr>
            </w:pPr>
          </w:p>
          <w:p w14:paraId="347E7033" w14:textId="59BC0D2A" w:rsidR="0038715C" w:rsidRPr="00C16A2E" w:rsidRDefault="0038715C" w:rsidP="0038715C">
            <w:pPr>
              <w:pStyle w:val="Heading4"/>
              <w:rPr>
                <w:rFonts w:ascii="Nunito" w:hAnsi="Nunito"/>
                <w:sz w:val="20"/>
              </w:rPr>
            </w:pPr>
            <w:r w:rsidRPr="00C16A2E">
              <w:rPr>
                <w:rFonts w:ascii="Nunito" w:hAnsi="Nunito"/>
                <w:sz w:val="20"/>
              </w:rPr>
              <w:t xml:space="preserve">M.I.E.T Polytechnic College Trichy                                     </w:t>
            </w:r>
            <w:r w:rsidR="00D341AD" w:rsidRPr="00C16A2E">
              <w:rPr>
                <w:rFonts w:ascii="Nunito" w:hAnsi="Nunito"/>
                <w:sz w:val="20"/>
              </w:rPr>
              <w:t xml:space="preserve">     </w:t>
            </w:r>
            <w:proofErr w:type="gramStart"/>
            <w:r w:rsidR="00D341AD" w:rsidRPr="00C16A2E">
              <w:rPr>
                <w:rFonts w:ascii="Nunito" w:hAnsi="Nunito"/>
                <w:sz w:val="20"/>
              </w:rPr>
              <w:t xml:space="preserve">   </w:t>
            </w:r>
            <w:r w:rsidRPr="00C16A2E">
              <w:rPr>
                <w:rFonts w:ascii="Nunito" w:hAnsi="Nunito"/>
                <w:sz w:val="20"/>
              </w:rPr>
              <w:t>[</w:t>
            </w:r>
            <w:proofErr w:type="gramEnd"/>
            <w:r w:rsidRPr="00C16A2E">
              <w:rPr>
                <w:rFonts w:ascii="Nunito" w:eastAsia="Calibri" w:hAnsi="Nunito" w:cs="Arial"/>
                <w:sz w:val="22"/>
                <w:szCs w:val="20"/>
                <w:lang w:eastAsia="en-US"/>
              </w:rPr>
              <w:t>2007] – [2010]</w:t>
            </w:r>
          </w:p>
          <w:p w14:paraId="71A31FE7" w14:textId="77777777" w:rsidR="0038715C" w:rsidRPr="00C16A2E" w:rsidRDefault="0038715C" w:rsidP="0038715C">
            <w:pPr>
              <w:rPr>
                <w:rFonts w:ascii="Nunito" w:hAnsi="Nunito"/>
                <w:color w:val="000000" w:themeColor="text1"/>
                <w:sz w:val="20"/>
                <w:shd w:val="clear" w:color="auto" w:fill="FFFFFF"/>
              </w:rPr>
            </w:pPr>
            <w:r w:rsidRPr="00C16A2E">
              <w:rPr>
                <w:rFonts w:ascii="Nunito" w:hAnsi="Nunito"/>
                <w:color w:val="000000" w:themeColor="text1"/>
                <w:sz w:val="20"/>
                <w:shd w:val="clear" w:color="auto" w:fill="FFFFFF"/>
              </w:rPr>
              <w:t>Diploma with aggregate of 93%</w:t>
            </w:r>
            <w:bookmarkStart w:id="1" w:name="_GoBack"/>
            <w:bookmarkEnd w:id="1"/>
          </w:p>
          <w:p w14:paraId="1A0BD6C8" w14:textId="77777777" w:rsidR="0038715C" w:rsidRPr="00694E78" w:rsidRDefault="0038715C" w:rsidP="0038715C">
            <w:pPr>
              <w:rPr>
                <w:rFonts w:ascii="Nunito" w:hAnsi="Nunito"/>
                <w:color w:val="000000" w:themeColor="text1"/>
                <w:shd w:val="clear" w:color="auto" w:fill="FFFFFF"/>
              </w:rPr>
            </w:pPr>
          </w:p>
          <w:sdt>
            <w:sdtPr>
              <w:id w:val="1001553383"/>
              <w:placeholder>
                <w:docPart w:val="6034210C9E2C49E69A94B0645DD22892"/>
              </w:placeholder>
              <w:temporary/>
              <w:showingPlcHdr/>
              <w15:appearance w15:val="hidden"/>
            </w:sdtPr>
            <w:sdtEndPr/>
            <w:sdtContent>
              <w:p w14:paraId="533B85DB" w14:textId="77777777" w:rsidR="0038715C" w:rsidRDefault="0038715C" w:rsidP="0038715C">
                <w:pPr>
                  <w:pStyle w:val="Heading2"/>
                </w:pPr>
                <w:r w:rsidRPr="00036450">
                  <w:t>WORK EXPERIENCE</w:t>
                </w:r>
              </w:p>
            </w:sdtContent>
          </w:sdt>
          <w:p w14:paraId="2D8AFC2D" w14:textId="550CD2C3" w:rsidR="0038715C" w:rsidRPr="00C16A2E" w:rsidRDefault="0038715C" w:rsidP="0038715C">
            <w:pPr>
              <w:pStyle w:val="Date"/>
              <w:rPr>
                <w:rFonts w:ascii="Nunito" w:hAnsi="Nunito"/>
                <w:b/>
                <w:sz w:val="20"/>
              </w:rPr>
            </w:pPr>
            <w:r w:rsidRPr="00C16A2E">
              <w:rPr>
                <w:rFonts w:ascii="Nunito" w:hAnsi="Nunito"/>
                <w:b/>
                <w:sz w:val="20"/>
              </w:rPr>
              <w:t xml:space="preserve">Quess Corp PTE Limited                                             </w:t>
            </w:r>
            <w:r w:rsidR="00D341AD" w:rsidRPr="00C16A2E">
              <w:rPr>
                <w:rFonts w:ascii="Nunito" w:hAnsi="Nunito"/>
                <w:b/>
                <w:sz w:val="20"/>
              </w:rPr>
              <w:t xml:space="preserve">      </w:t>
            </w:r>
            <w:proofErr w:type="gramStart"/>
            <w:r w:rsidR="00D341AD" w:rsidRPr="00C16A2E">
              <w:rPr>
                <w:rFonts w:ascii="Nunito" w:hAnsi="Nunito"/>
                <w:b/>
                <w:sz w:val="20"/>
              </w:rPr>
              <w:t xml:space="preserve">   </w:t>
            </w:r>
            <w:r w:rsidRPr="00C16A2E">
              <w:rPr>
                <w:rFonts w:ascii="Nunito" w:hAnsi="Nunito"/>
                <w:b/>
                <w:sz w:val="20"/>
              </w:rPr>
              <w:t>[</w:t>
            </w:r>
            <w:proofErr w:type="gramEnd"/>
            <w:r w:rsidRPr="00C16A2E">
              <w:rPr>
                <w:rFonts w:ascii="Nunito" w:hAnsi="Nunito"/>
                <w:b/>
                <w:sz w:val="20"/>
              </w:rPr>
              <w:t>Jun 2023]–[Till Date]</w:t>
            </w:r>
          </w:p>
          <w:p w14:paraId="47F9071D" w14:textId="77777777" w:rsidR="0038715C" w:rsidRPr="00C16A2E" w:rsidRDefault="0038715C" w:rsidP="0038715C">
            <w:pPr>
              <w:rPr>
                <w:rFonts w:ascii="Nunito" w:hAnsi="Nunito"/>
                <w:b/>
                <w:sz w:val="20"/>
              </w:rPr>
            </w:pPr>
            <w:r w:rsidRPr="00C16A2E">
              <w:rPr>
                <w:rFonts w:ascii="Nunito" w:hAnsi="Nunito"/>
                <w:b/>
                <w:sz w:val="20"/>
              </w:rPr>
              <w:t>Client: RHB Bank SG</w:t>
            </w:r>
          </w:p>
          <w:p w14:paraId="3792C94A" w14:textId="77777777" w:rsidR="0038715C" w:rsidRPr="00C16A2E" w:rsidRDefault="0038715C" w:rsidP="0038715C">
            <w:pPr>
              <w:pStyle w:val="Date"/>
              <w:rPr>
                <w:rFonts w:ascii="Nunito" w:hAnsi="Nunito"/>
                <w:b/>
                <w:sz w:val="20"/>
              </w:rPr>
            </w:pPr>
            <w:r w:rsidRPr="00C16A2E">
              <w:rPr>
                <w:rFonts w:ascii="Nunito" w:hAnsi="Nunito"/>
                <w:b/>
                <w:sz w:val="20"/>
              </w:rPr>
              <w:t>Designation: DevOps Engineer/Automation Engineer</w:t>
            </w:r>
          </w:p>
          <w:p w14:paraId="1540E8FD" w14:textId="77777777" w:rsidR="0038715C" w:rsidRDefault="0038715C" w:rsidP="0038715C">
            <w:pPr>
              <w:pStyle w:val="Date"/>
              <w:rPr>
                <w:b/>
              </w:rPr>
            </w:pPr>
          </w:p>
          <w:p w14:paraId="7636E1DC" w14:textId="77777777" w:rsidR="0038715C" w:rsidRPr="00C16A2E" w:rsidRDefault="0038715C" w:rsidP="0038715C">
            <w:pPr>
              <w:pStyle w:val="ListParagraph"/>
              <w:numPr>
                <w:ilvl w:val="0"/>
                <w:numId w:val="25"/>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Streamlined data collection and reporting processes for application teams, saving an average of 15 hours per week and ensuring accurate and up-to-date consolidated VA sheets.</w:t>
            </w:r>
          </w:p>
          <w:p w14:paraId="3283BEB7" w14:textId="77777777" w:rsidR="0038715C" w:rsidRPr="00C16A2E" w:rsidRDefault="0038715C" w:rsidP="0038715C">
            <w:pPr>
              <w:pStyle w:val="ListParagraph"/>
              <w:numPr>
                <w:ilvl w:val="0"/>
                <w:numId w:val="25"/>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Collaborated closely with the application team to identify and rectify vulnerabilities, demonstrating a proactive approach to enhancing system security.</w:t>
            </w:r>
          </w:p>
          <w:p w14:paraId="03384DD2" w14:textId="77777777" w:rsidR="0038715C" w:rsidRPr="00C16A2E" w:rsidRDefault="0038715C" w:rsidP="0038715C">
            <w:pPr>
              <w:pStyle w:val="ListParagraph"/>
              <w:numPr>
                <w:ilvl w:val="0"/>
                <w:numId w:val="25"/>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Showcased the automation strategy using Ansible and Python to the management team, highlighting the efficiency gains achieved in the IT infrastructure.</w:t>
            </w:r>
          </w:p>
          <w:p w14:paraId="220E34E0" w14:textId="77777777" w:rsidR="0038715C" w:rsidRPr="00C16A2E" w:rsidRDefault="0038715C" w:rsidP="0038715C">
            <w:pPr>
              <w:pStyle w:val="ListParagraph"/>
              <w:numPr>
                <w:ilvl w:val="0"/>
                <w:numId w:val="25"/>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Designed and implemented an automation solution using Python, transforming the manual steps into an efficient, containerized process deployed in a Docker container.</w:t>
            </w:r>
          </w:p>
          <w:p w14:paraId="160F4913" w14:textId="77777777" w:rsidR="0038715C" w:rsidRPr="00C16A2E" w:rsidRDefault="0038715C" w:rsidP="0038715C">
            <w:pPr>
              <w:pStyle w:val="ListParagraph"/>
              <w:numPr>
                <w:ilvl w:val="0"/>
                <w:numId w:val="25"/>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Implemented automation for SSL certificate CSR (Certificate Signing Request) creation, resulting in a time savings of approximately 10 minutes per application.</w:t>
            </w:r>
          </w:p>
          <w:p w14:paraId="63732442" w14:textId="77777777" w:rsidR="0038715C" w:rsidRPr="00C16A2E" w:rsidRDefault="0038715C" w:rsidP="0038715C">
            <w:pPr>
              <w:pStyle w:val="ListParagraph"/>
              <w:numPr>
                <w:ilvl w:val="0"/>
                <w:numId w:val="25"/>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Created the pipeline in Jenkins build the application with Testing tool (</w:t>
            </w:r>
            <w:proofErr w:type="spellStart"/>
            <w:r w:rsidRPr="00C16A2E">
              <w:rPr>
                <w:rFonts w:ascii="Nunito" w:eastAsiaTheme="minorEastAsia" w:hAnsi="Nunito" w:cstheme="minorBidi"/>
                <w:color w:val="000000" w:themeColor="text1"/>
                <w:szCs w:val="22"/>
                <w:shd w:val="clear" w:color="auto" w:fill="FFFFFF"/>
                <w:lang w:eastAsia="ja-JP"/>
              </w:rPr>
              <w:t>Maven.MSbuild</w:t>
            </w:r>
            <w:proofErr w:type="spellEnd"/>
            <w:r w:rsidRPr="00C16A2E">
              <w:rPr>
                <w:rFonts w:ascii="Nunito" w:eastAsiaTheme="minorEastAsia" w:hAnsi="Nunito" w:cstheme="minorBidi"/>
                <w:color w:val="000000" w:themeColor="text1"/>
                <w:szCs w:val="22"/>
                <w:shd w:val="clear" w:color="auto" w:fill="FFFFFF"/>
                <w:lang w:eastAsia="ja-JP"/>
              </w:rPr>
              <w:t>) and triggered the Ansible to deployed the application in appropriate environment server.</w:t>
            </w:r>
          </w:p>
          <w:p w14:paraId="5342E752" w14:textId="77777777" w:rsidR="0038715C" w:rsidRPr="00C16A2E" w:rsidRDefault="0038715C" w:rsidP="0038715C">
            <w:pPr>
              <w:pStyle w:val="ListParagraph"/>
              <w:numPr>
                <w:ilvl w:val="0"/>
                <w:numId w:val="25"/>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 xml:space="preserve">Used </w:t>
            </w:r>
            <w:proofErr w:type="spellStart"/>
            <w:r w:rsidRPr="00C16A2E">
              <w:rPr>
                <w:rFonts w:ascii="Nunito" w:eastAsiaTheme="minorEastAsia" w:hAnsi="Nunito" w:cstheme="minorBidi"/>
                <w:color w:val="000000" w:themeColor="text1"/>
                <w:szCs w:val="22"/>
                <w:shd w:val="clear" w:color="auto" w:fill="FFFFFF"/>
                <w:lang w:eastAsia="ja-JP"/>
              </w:rPr>
              <w:t>Jfrog</w:t>
            </w:r>
            <w:proofErr w:type="spellEnd"/>
            <w:r w:rsidRPr="00C16A2E">
              <w:rPr>
                <w:rFonts w:ascii="Nunito" w:eastAsiaTheme="minorEastAsia" w:hAnsi="Nunito" w:cstheme="minorBidi"/>
                <w:color w:val="000000" w:themeColor="text1"/>
                <w:szCs w:val="22"/>
                <w:shd w:val="clear" w:color="auto" w:fill="FFFFFF"/>
                <w:lang w:eastAsia="ja-JP"/>
              </w:rPr>
              <w:t xml:space="preserve"> to maintain the app artifact and images.</w:t>
            </w:r>
          </w:p>
          <w:p w14:paraId="48B10B7B" w14:textId="77777777" w:rsidR="0038715C" w:rsidRDefault="0038715C" w:rsidP="0038715C">
            <w:pPr>
              <w:rPr>
                <w:rFonts w:ascii="Nunito" w:hAnsi="Nunito"/>
                <w:color w:val="000000" w:themeColor="text1"/>
                <w:shd w:val="clear" w:color="auto" w:fill="FFFFFF"/>
              </w:rPr>
            </w:pPr>
          </w:p>
          <w:p w14:paraId="4B124D97" w14:textId="77777777" w:rsidR="0038715C" w:rsidRDefault="0038715C" w:rsidP="0038715C">
            <w:pPr>
              <w:rPr>
                <w:rFonts w:ascii="Nunito" w:hAnsi="Nunito"/>
                <w:color w:val="000000" w:themeColor="text1"/>
                <w:shd w:val="clear" w:color="auto" w:fill="FFFFFF"/>
              </w:rPr>
            </w:pPr>
          </w:p>
          <w:p w14:paraId="183786E1" w14:textId="77777777" w:rsidR="0038715C" w:rsidRDefault="0038715C" w:rsidP="0038715C">
            <w:pPr>
              <w:rPr>
                <w:rFonts w:ascii="Nunito" w:hAnsi="Nunito"/>
                <w:color w:val="000000" w:themeColor="text1"/>
                <w:shd w:val="clear" w:color="auto" w:fill="FFFFFF"/>
              </w:rPr>
            </w:pPr>
          </w:p>
          <w:p w14:paraId="253E243B" w14:textId="4CF736E3" w:rsidR="0038715C" w:rsidRDefault="0038715C" w:rsidP="0038715C">
            <w:pPr>
              <w:rPr>
                <w:rFonts w:ascii="Nunito" w:hAnsi="Nunito"/>
                <w:color w:val="000000" w:themeColor="text1"/>
                <w:shd w:val="clear" w:color="auto" w:fill="FFFFFF"/>
              </w:rPr>
            </w:pPr>
          </w:p>
          <w:p w14:paraId="430185D2" w14:textId="2C779D96" w:rsidR="00D341AD" w:rsidRDefault="00D341AD" w:rsidP="0038715C">
            <w:pPr>
              <w:rPr>
                <w:rFonts w:ascii="Nunito" w:hAnsi="Nunito"/>
                <w:color w:val="000000" w:themeColor="text1"/>
                <w:shd w:val="clear" w:color="auto" w:fill="FFFFFF"/>
              </w:rPr>
            </w:pPr>
          </w:p>
          <w:p w14:paraId="03E5443C" w14:textId="77777777" w:rsidR="00D341AD" w:rsidRDefault="00D341AD" w:rsidP="0038715C">
            <w:pPr>
              <w:rPr>
                <w:rFonts w:ascii="Nunito" w:hAnsi="Nunito"/>
                <w:color w:val="000000" w:themeColor="text1"/>
                <w:shd w:val="clear" w:color="auto" w:fill="FFFFFF"/>
              </w:rPr>
            </w:pPr>
          </w:p>
          <w:p w14:paraId="51AB1189" w14:textId="77777777" w:rsidR="00D341AD" w:rsidRDefault="00D341AD" w:rsidP="0038715C">
            <w:pPr>
              <w:pStyle w:val="Date"/>
              <w:rPr>
                <w:rFonts w:ascii="Nunito" w:hAnsi="Nunito"/>
                <w:b/>
              </w:rPr>
            </w:pPr>
          </w:p>
          <w:p w14:paraId="553DBF7B" w14:textId="577697C3" w:rsidR="0038715C" w:rsidRPr="00C16A2E" w:rsidRDefault="0038715C" w:rsidP="0038715C">
            <w:pPr>
              <w:pStyle w:val="Date"/>
              <w:rPr>
                <w:rFonts w:ascii="Nunito" w:hAnsi="Nunito"/>
                <w:b/>
                <w:sz w:val="20"/>
              </w:rPr>
            </w:pPr>
            <w:r w:rsidRPr="00C16A2E">
              <w:rPr>
                <w:rFonts w:ascii="Nunito" w:hAnsi="Nunito"/>
                <w:b/>
                <w:sz w:val="20"/>
              </w:rPr>
              <w:t xml:space="preserve">HCL Technical Specialist                                              </w:t>
            </w:r>
            <w:r w:rsidR="00D341AD" w:rsidRPr="00C16A2E">
              <w:rPr>
                <w:rFonts w:ascii="Nunito" w:hAnsi="Nunito"/>
                <w:b/>
                <w:sz w:val="20"/>
              </w:rPr>
              <w:t xml:space="preserve">   </w:t>
            </w:r>
            <w:proofErr w:type="gramStart"/>
            <w:r w:rsidR="00D341AD" w:rsidRPr="00C16A2E">
              <w:rPr>
                <w:rFonts w:ascii="Nunito" w:hAnsi="Nunito"/>
                <w:b/>
                <w:sz w:val="20"/>
              </w:rPr>
              <w:t xml:space="preserve">   </w:t>
            </w:r>
            <w:r w:rsidRPr="00C16A2E">
              <w:rPr>
                <w:rFonts w:ascii="Nunito" w:hAnsi="Nunito"/>
                <w:b/>
                <w:sz w:val="20"/>
              </w:rPr>
              <w:t>[</w:t>
            </w:r>
            <w:proofErr w:type="gramEnd"/>
            <w:r w:rsidRPr="00C16A2E">
              <w:rPr>
                <w:rFonts w:ascii="Nunito" w:hAnsi="Nunito"/>
                <w:b/>
                <w:sz w:val="20"/>
              </w:rPr>
              <w:t>JUL 2021]–[Jun 2023]</w:t>
            </w:r>
          </w:p>
          <w:p w14:paraId="3CE7B0D8" w14:textId="77777777" w:rsidR="0038715C" w:rsidRPr="00C16A2E" w:rsidRDefault="0038715C" w:rsidP="0038715C">
            <w:pPr>
              <w:rPr>
                <w:rFonts w:ascii="Nunito" w:hAnsi="Nunito"/>
                <w:b/>
                <w:sz w:val="20"/>
              </w:rPr>
            </w:pPr>
            <w:r w:rsidRPr="00C16A2E">
              <w:rPr>
                <w:rFonts w:ascii="Nunito" w:hAnsi="Nunito"/>
                <w:b/>
                <w:sz w:val="20"/>
              </w:rPr>
              <w:t xml:space="preserve">Project: Nordea Banking </w:t>
            </w:r>
          </w:p>
          <w:p w14:paraId="1F781C2C" w14:textId="77777777" w:rsidR="0038715C" w:rsidRPr="00C16A2E" w:rsidRDefault="0038715C" w:rsidP="0038715C">
            <w:pPr>
              <w:rPr>
                <w:rFonts w:ascii="Nunito" w:hAnsi="Nunito"/>
                <w:b/>
                <w:sz w:val="20"/>
              </w:rPr>
            </w:pPr>
            <w:r w:rsidRPr="00C16A2E">
              <w:rPr>
                <w:rFonts w:ascii="Nunito" w:hAnsi="Nunito"/>
                <w:b/>
                <w:sz w:val="20"/>
              </w:rPr>
              <w:t>Designation: Automation Engineer|DevOps Support</w:t>
            </w:r>
          </w:p>
          <w:p w14:paraId="5DDD8552" w14:textId="77777777" w:rsidR="0038715C" w:rsidRPr="00C16A2E" w:rsidRDefault="0038715C" w:rsidP="0038715C">
            <w:pPr>
              <w:rPr>
                <w:b/>
                <w:sz w:val="20"/>
              </w:rPr>
            </w:pPr>
          </w:p>
          <w:p w14:paraId="1650839E" w14:textId="77777777" w:rsidR="0038715C" w:rsidRPr="00C16A2E" w:rsidRDefault="0038715C" w:rsidP="0038715C">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Based upon the client requirements, develop the automation/CICD pipeline by using following DevOps tools: Jenkins, SonarQube, Ansible, Bash, Python, JSON, API, JINJA2, terraform and PowerShell.</w:t>
            </w:r>
          </w:p>
          <w:p w14:paraId="29D5FC4C" w14:textId="77777777" w:rsidR="0038715C" w:rsidRPr="00C16A2E" w:rsidRDefault="0038715C" w:rsidP="0038715C">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Implemented Vulnerability process automation project in different scenarios for Vulnerability Team by using ansible, python, Jinja2.</w:t>
            </w:r>
          </w:p>
          <w:p w14:paraId="113CB66B" w14:textId="77777777" w:rsidR="0038715C" w:rsidRPr="00C16A2E" w:rsidRDefault="0038715C" w:rsidP="0038715C">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Completed the task based on Agile Methodology.</w:t>
            </w:r>
          </w:p>
          <w:p w14:paraId="612EF34C" w14:textId="77777777" w:rsidR="0038715C" w:rsidRPr="00C16A2E" w:rsidRDefault="0038715C" w:rsidP="0038715C">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Develop custom ansible module by using python.</w:t>
            </w:r>
          </w:p>
          <w:p w14:paraId="61388EF0" w14:textId="77777777" w:rsidR="0038715C" w:rsidRPr="00C16A2E" w:rsidRDefault="0038715C" w:rsidP="0038715C">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Developed Ansible roles for various user management use-cases</w:t>
            </w:r>
          </w:p>
          <w:p w14:paraId="51D06F58" w14:textId="77777777" w:rsidR="0038715C" w:rsidRPr="00C16A2E" w:rsidRDefault="0038715C" w:rsidP="0038715C">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Analyzing the existing automation issues and fix the bugs in code.</w:t>
            </w:r>
          </w:p>
          <w:p w14:paraId="444C5ADC" w14:textId="77777777" w:rsidR="0038715C" w:rsidRPr="00C16A2E" w:rsidRDefault="0038715C" w:rsidP="0038715C">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Worked in major projects migrated the resources from AWX to AAP platform by using IAC method.</w:t>
            </w:r>
          </w:p>
          <w:p w14:paraId="4046863C" w14:textId="77777777" w:rsidR="0038715C" w:rsidRPr="00C16A2E" w:rsidRDefault="0038715C" w:rsidP="0038715C">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Integrating different application platform for end-to-end automation Using RESTAPI.</w:t>
            </w:r>
          </w:p>
          <w:p w14:paraId="6C987D3E" w14:textId="77777777" w:rsidR="0038715C" w:rsidRPr="00C16A2E" w:rsidRDefault="0038715C" w:rsidP="0038715C">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Created the PODMAN/DOCKER container images based upon application requirements</w:t>
            </w:r>
          </w:p>
          <w:p w14:paraId="31099E5F" w14:textId="77777777" w:rsidR="0038715C" w:rsidRPr="00C16A2E" w:rsidRDefault="0038715C" w:rsidP="0038715C">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 xml:space="preserve">Used </w:t>
            </w:r>
            <w:proofErr w:type="spellStart"/>
            <w:r w:rsidRPr="00C16A2E">
              <w:rPr>
                <w:rFonts w:ascii="Nunito" w:eastAsiaTheme="minorEastAsia" w:hAnsi="Nunito" w:cstheme="minorBidi"/>
                <w:color w:val="000000" w:themeColor="text1"/>
                <w:szCs w:val="22"/>
                <w:shd w:val="clear" w:color="auto" w:fill="FFFFFF"/>
                <w:lang w:eastAsia="ja-JP"/>
              </w:rPr>
              <w:t>Jfrog</w:t>
            </w:r>
            <w:proofErr w:type="spellEnd"/>
            <w:r w:rsidRPr="00C16A2E">
              <w:rPr>
                <w:rFonts w:ascii="Nunito" w:eastAsiaTheme="minorEastAsia" w:hAnsi="Nunito" w:cstheme="minorBidi"/>
                <w:color w:val="000000" w:themeColor="text1"/>
                <w:szCs w:val="22"/>
                <w:shd w:val="clear" w:color="auto" w:fill="FFFFFF"/>
                <w:lang w:eastAsia="ja-JP"/>
              </w:rPr>
              <w:t xml:space="preserve"> </w:t>
            </w:r>
            <w:proofErr w:type="spellStart"/>
            <w:r w:rsidRPr="00C16A2E">
              <w:rPr>
                <w:rFonts w:ascii="Nunito" w:eastAsiaTheme="minorEastAsia" w:hAnsi="Nunito" w:cstheme="minorBidi"/>
                <w:color w:val="000000" w:themeColor="text1"/>
                <w:szCs w:val="22"/>
                <w:shd w:val="clear" w:color="auto" w:fill="FFFFFF"/>
                <w:lang w:eastAsia="ja-JP"/>
              </w:rPr>
              <w:t>artifactory</w:t>
            </w:r>
            <w:proofErr w:type="spellEnd"/>
            <w:r w:rsidRPr="00C16A2E">
              <w:rPr>
                <w:rFonts w:ascii="Nunito" w:eastAsiaTheme="minorEastAsia" w:hAnsi="Nunito" w:cstheme="minorBidi"/>
                <w:color w:val="000000" w:themeColor="text1"/>
                <w:szCs w:val="22"/>
                <w:shd w:val="clear" w:color="auto" w:fill="FFFFFF"/>
                <w:lang w:eastAsia="ja-JP"/>
              </w:rPr>
              <w:t xml:space="preserve"> for maintaining the PODMAN/DOCKER latest images </w:t>
            </w:r>
          </w:p>
          <w:p w14:paraId="590D7D40" w14:textId="77777777" w:rsidR="0038715C" w:rsidRPr="00C16A2E" w:rsidRDefault="0038715C" w:rsidP="0038715C">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Delivered the project on time to client and co-ordinate with other team and created the automation workflow for them by using python &amp; ansible</w:t>
            </w:r>
          </w:p>
          <w:p w14:paraId="758AD8D0" w14:textId="77777777" w:rsidR="0038715C" w:rsidRPr="00C16A2E" w:rsidRDefault="0038715C" w:rsidP="0038715C">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Created Bamboo built plan and trigger the ansible playbook in DevOps Function</w:t>
            </w:r>
          </w:p>
          <w:p w14:paraId="6AAC9839" w14:textId="77777777" w:rsidR="0038715C" w:rsidRPr="00C16A2E" w:rsidRDefault="0038715C" w:rsidP="0038715C">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Troubleshoot the server issue and worked operational Task.</w:t>
            </w:r>
          </w:p>
          <w:p w14:paraId="7A58BBDD" w14:textId="77777777" w:rsidR="0038715C" w:rsidRPr="00C16A2E" w:rsidRDefault="0038715C" w:rsidP="0038715C">
            <w:pPr>
              <w:numPr>
                <w:ilvl w:val="0"/>
                <w:numId w:val="8"/>
              </w:numPr>
              <w:shd w:val="clear" w:color="auto" w:fill="FFFFFF"/>
              <w:spacing w:before="100" w:beforeAutospacing="1" w:after="100" w:afterAutospacing="1"/>
              <w:rPr>
                <w:rFonts w:ascii="Calibri" w:eastAsia="Calibri" w:hAnsi="Calibri" w:cs="Arial"/>
                <w:sz w:val="22"/>
                <w:szCs w:val="20"/>
                <w:lang w:eastAsia="en-US"/>
              </w:rPr>
            </w:pPr>
            <w:r w:rsidRPr="00C16A2E">
              <w:rPr>
                <w:rFonts w:ascii="Nunito" w:hAnsi="Nunito"/>
                <w:color w:val="000000" w:themeColor="text1"/>
                <w:sz w:val="20"/>
                <w:shd w:val="clear" w:color="auto" w:fill="FFFFFF"/>
              </w:rPr>
              <w:t>Mitigated the Vulnerability for monthly basis to our server and application end</w:t>
            </w:r>
            <w:r w:rsidRPr="00C16A2E">
              <w:rPr>
                <w:rFonts w:ascii="Calibri" w:eastAsia="Calibri" w:hAnsi="Calibri" w:cs="Arial"/>
                <w:sz w:val="22"/>
                <w:szCs w:val="20"/>
                <w:lang w:eastAsia="en-US"/>
              </w:rPr>
              <w:t>.</w:t>
            </w:r>
          </w:p>
          <w:p w14:paraId="392C0279" w14:textId="24FFA609" w:rsidR="0038715C" w:rsidRPr="00C16A2E" w:rsidRDefault="0038715C" w:rsidP="0038715C">
            <w:pPr>
              <w:pStyle w:val="Date"/>
              <w:rPr>
                <w:rFonts w:ascii="Nunito" w:hAnsi="Nunito"/>
                <w:b/>
                <w:sz w:val="20"/>
              </w:rPr>
            </w:pPr>
            <w:r w:rsidRPr="00C16A2E">
              <w:rPr>
                <w:rFonts w:ascii="Nunito" w:hAnsi="Nunito"/>
                <w:b/>
                <w:sz w:val="20"/>
              </w:rPr>
              <w:t xml:space="preserve">TCS - IT Analyst                                                          </w:t>
            </w:r>
            <w:r w:rsidR="00D341AD" w:rsidRPr="00C16A2E">
              <w:rPr>
                <w:rFonts w:ascii="Nunito" w:hAnsi="Nunito"/>
                <w:b/>
                <w:sz w:val="20"/>
              </w:rPr>
              <w:t xml:space="preserve">     </w:t>
            </w:r>
            <w:proofErr w:type="gramStart"/>
            <w:r w:rsidR="00D341AD" w:rsidRPr="00C16A2E">
              <w:rPr>
                <w:rFonts w:ascii="Nunito" w:hAnsi="Nunito"/>
                <w:b/>
                <w:sz w:val="20"/>
              </w:rPr>
              <w:t xml:space="preserve">   </w:t>
            </w:r>
            <w:r w:rsidRPr="00C16A2E">
              <w:rPr>
                <w:rFonts w:ascii="Nunito" w:hAnsi="Nunito"/>
                <w:b/>
                <w:sz w:val="20"/>
              </w:rPr>
              <w:t>[</w:t>
            </w:r>
            <w:proofErr w:type="gramEnd"/>
            <w:r w:rsidRPr="00C16A2E">
              <w:rPr>
                <w:rFonts w:ascii="Nunito" w:hAnsi="Nunito"/>
                <w:b/>
                <w:sz w:val="20"/>
              </w:rPr>
              <w:t>JUL 2019]– [JUN 2021]</w:t>
            </w:r>
          </w:p>
          <w:p w14:paraId="6867B917" w14:textId="77777777" w:rsidR="0038715C" w:rsidRPr="00C16A2E" w:rsidRDefault="0038715C" w:rsidP="0038715C">
            <w:pPr>
              <w:pStyle w:val="Date"/>
              <w:rPr>
                <w:rFonts w:ascii="Nunito" w:hAnsi="Nunito"/>
                <w:b/>
                <w:sz w:val="20"/>
              </w:rPr>
            </w:pPr>
            <w:r w:rsidRPr="00C16A2E">
              <w:rPr>
                <w:rFonts w:ascii="Nunito" w:hAnsi="Nunito"/>
                <w:b/>
                <w:sz w:val="20"/>
              </w:rPr>
              <w:t>Project – Belk, Aldo, NG, 99cents</w:t>
            </w:r>
          </w:p>
          <w:p w14:paraId="6E349F17" w14:textId="77777777" w:rsidR="0038715C" w:rsidRPr="00C16A2E" w:rsidRDefault="0038715C" w:rsidP="0038715C">
            <w:pPr>
              <w:spacing w:line="200" w:lineRule="exact"/>
              <w:rPr>
                <w:b/>
                <w:sz w:val="20"/>
              </w:rPr>
            </w:pPr>
          </w:p>
          <w:p w14:paraId="73C8193B" w14:textId="77777777" w:rsidR="0038715C" w:rsidRPr="00C16A2E" w:rsidRDefault="0038715C" w:rsidP="0038715C">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Configuration management for all Linux server (on premise and AZURE Cloud) by using ansible automation</w:t>
            </w:r>
          </w:p>
          <w:p w14:paraId="5E7CF194" w14:textId="77777777" w:rsidR="0038715C" w:rsidRPr="00C16A2E" w:rsidRDefault="0038715C" w:rsidP="0038715C">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creating multiple roles for automate the task for Linux servers</w:t>
            </w:r>
          </w:p>
          <w:p w14:paraId="7A4CB26C" w14:textId="77777777" w:rsidR="0038715C" w:rsidRPr="00C16A2E" w:rsidRDefault="0038715C" w:rsidP="0038715C">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Deploy the EC2 in Aws and Azure by using Terraform code</w:t>
            </w:r>
          </w:p>
          <w:p w14:paraId="6B65DC82" w14:textId="77777777" w:rsidR="0038715C" w:rsidRPr="00C16A2E" w:rsidRDefault="0038715C" w:rsidP="0038715C">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Given support to AWS &amp; Azure Linux instance</w:t>
            </w:r>
          </w:p>
          <w:p w14:paraId="3DC94A0F" w14:textId="77777777" w:rsidR="0038715C" w:rsidRPr="00C16A2E" w:rsidRDefault="0038715C" w:rsidP="0038715C">
            <w:pPr>
              <w:pStyle w:val="ListParagraph"/>
              <w:numPr>
                <w:ilvl w:val="0"/>
                <w:numId w:val="8"/>
              </w:numPr>
              <w:spacing w:line="256" w:lineRule="auto"/>
              <w:ind w:right="460"/>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On time performed the security patching in Linux and AIX servers</w:t>
            </w:r>
          </w:p>
          <w:p w14:paraId="6E2AEB67" w14:textId="77777777" w:rsidR="0038715C" w:rsidRPr="00C16A2E" w:rsidRDefault="0038715C" w:rsidP="0038715C">
            <w:pPr>
              <w:pStyle w:val="ListParagraph"/>
              <w:numPr>
                <w:ilvl w:val="0"/>
                <w:numId w:val="8"/>
              </w:numPr>
              <w:spacing w:line="256" w:lineRule="auto"/>
              <w:ind w:right="460"/>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Configured NFS on both server and client.</w:t>
            </w:r>
          </w:p>
          <w:p w14:paraId="7F95B2F8" w14:textId="77777777" w:rsidR="0038715C" w:rsidRPr="00C16A2E" w:rsidRDefault="0038715C" w:rsidP="0038715C">
            <w:pPr>
              <w:pStyle w:val="ListParagraph"/>
              <w:numPr>
                <w:ilvl w:val="0"/>
                <w:numId w:val="8"/>
              </w:numPr>
              <w:spacing w:line="256" w:lineRule="auto"/>
              <w:ind w:right="460"/>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 xml:space="preserve">Configured web server </w:t>
            </w:r>
          </w:p>
          <w:p w14:paraId="2CFFCB4E" w14:textId="77777777" w:rsidR="0038715C" w:rsidRPr="00C16A2E" w:rsidRDefault="0038715C" w:rsidP="0038715C">
            <w:pPr>
              <w:pStyle w:val="ListParagraph"/>
              <w:numPr>
                <w:ilvl w:val="0"/>
                <w:numId w:val="8"/>
              </w:numPr>
              <w:spacing w:line="256" w:lineRule="auto"/>
              <w:ind w:right="460"/>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Analyzing the server performance and tuning kernel the parameter as per application request.</w:t>
            </w:r>
          </w:p>
          <w:p w14:paraId="6C2748DF" w14:textId="77777777" w:rsidR="0038715C" w:rsidRPr="00C16A2E" w:rsidRDefault="0038715C" w:rsidP="0038715C">
            <w:pPr>
              <w:pStyle w:val="ListParagraph"/>
              <w:numPr>
                <w:ilvl w:val="0"/>
                <w:numId w:val="8"/>
              </w:numPr>
              <w:spacing w:line="256" w:lineRule="auto"/>
              <w:ind w:right="460"/>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Writing shell script &amp; python scripting to perform daily task.</w:t>
            </w:r>
          </w:p>
          <w:p w14:paraId="3A23958A" w14:textId="77777777" w:rsidR="0038715C" w:rsidRPr="00C16A2E" w:rsidRDefault="0038715C" w:rsidP="0038715C">
            <w:pPr>
              <w:numPr>
                <w:ilvl w:val="0"/>
                <w:numId w:val="8"/>
              </w:numPr>
              <w:spacing w:before="100" w:beforeAutospacing="1" w:after="100" w:afterAutospacing="1"/>
              <w:jc w:val="both"/>
              <w:rPr>
                <w:rFonts w:ascii="Nunito" w:hAnsi="Nunito"/>
                <w:color w:val="000000" w:themeColor="text1"/>
                <w:sz w:val="20"/>
                <w:shd w:val="clear" w:color="auto" w:fill="FFFFFF"/>
              </w:rPr>
            </w:pPr>
            <w:r w:rsidRPr="00C16A2E">
              <w:rPr>
                <w:rFonts w:ascii="Nunito" w:hAnsi="Nunito"/>
                <w:color w:val="000000" w:themeColor="text1"/>
                <w:sz w:val="20"/>
                <w:shd w:val="clear" w:color="auto" w:fill="FFFFFF"/>
              </w:rPr>
              <w:t>Worked on Administration of IBM WebSphere Application Servers</w:t>
            </w:r>
          </w:p>
          <w:p w14:paraId="022C92CC" w14:textId="77777777" w:rsidR="0038715C" w:rsidRPr="00C16A2E" w:rsidRDefault="0038715C" w:rsidP="0038715C">
            <w:pPr>
              <w:numPr>
                <w:ilvl w:val="0"/>
                <w:numId w:val="8"/>
              </w:numPr>
              <w:suppressAutoHyphens/>
              <w:rPr>
                <w:rFonts w:ascii="Nunito" w:hAnsi="Nunito"/>
                <w:color w:val="000000" w:themeColor="text1"/>
                <w:sz w:val="20"/>
                <w:shd w:val="clear" w:color="auto" w:fill="FFFFFF"/>
              </w:rPr>
            </w:pPr>
            <w:r w:rsidRPr="00C16A2E">
              <w:rPr>
                <w:rFonts w:ascii="Nunito" w:hAnsi="Nunito"/>
                <w:color w:val="000000" w:themeColor="text1"/>
                <w:sz w:val="20"/>
                <w:shd w:val="clear" w:color="auto" w:fill="FFFFFF"/>
              </w:rPr>
              <w:t>Deployed various WAR, JAR, EAR applications in by using Jenkins tool with different environment.</w:t>
            </w:r>
          </w:p>
          <w:p w14:paraId="0308506A" w14:textId="77777777" w:rsidR="0038715C" w:rsidRPr="00C16A2E" w:rsidRDefault="0038715C" w:rsidP="0038715C">
            <w:pPr>
              <w:numPr>
                <w:ilvl w:val="0"/>
                <w:numId w:val="8"/>
              </w:numPr>
              <w:suppressAutoHyphens/>
              <w:rPr>
                <w:rFonts w:ascii="Nunito" w:hAnsi="Nunito"/>
                <w:color w:val="000000" w:themeColor="text1"/>
                <w:sz w:val="20"/>
                <w:shd w:val="clear" w:color="auto" w:fill="FFFFFF"/>
              </w:rPr>
            </w:pPr>
            <w:r w:rsidRPr="00C16A2E">
              <w:rPr>
                <w:rFonts w:ascii="Nunito" w:hAnsi="Nunito"/>
                <w:color w:val="000000" w:themeColor="text1"/>
                <w:sz w:val="20"/>
                <w:shd w:val="clear" w:color="auto" w:fill="FFFFFF"/>
              </w:rPr>
              <w:t>Worked on Multiple Technologies in Middleware like WebLogic, WebSphere, MQ and IHS</w:t>
            </w:r>
          </w:p>
          <w:p w14:paraId="71019DBE" w14:textId="77777777" w:rsidR="0038715C" w:rsidRPr="00C16A2E" w:rsidRDefault="0038715C" w:rsidP="0038715C">
            <w:pPr>
              <w:numPr>
                <w:ilvl w:val="0"/>
                <w:numId w:val="8"/>
              </w:numPr>
              <w:suppressAutoHyphens/>
              <w:rPr>
                <w:rFonts w:ascii="Nunito" w:hAnsi="Nunito"/>
                <w:color w:val="000000" w:themeColor="text1"/>
                <w:sz w:val="20"/>
                <w:shd w:val="clear" w:color="auto" w:fill="FFFFFF"/>
              </w:rPr>
            </w:pPr>
            <w:r w:rsidRPr="00C16A2E">
              <w:rPr>
                <w:rFonts w:ascii="Nunito" w:hAnsi="Nunito"/>
                <w:color w:val="000000" w:themeColor="text1"/>
                <w:sz w:val="20"/>
                <w:shd w:val="clear" w:color="auto" w:fill="FFFFFF"/>
              </w:rPr>
              <w:t>Provided extensive support in code deploy, change management, and application-level troubleshooting for the Dev, Test, Pre-Prod &amp; Production environment</w:t>
            </w:r>
          </w:p>
          <w:p w14:paraId="1AD57C55" w14:textId="6DF55BA9" w:rsidR="00C16A2E" w:rsidRPr="00C16A2E" w:rsidRDefault="0038715C" w:rsidP="00C16A2E">
            <w:pPr>
              <w:numPr>
                <w:ilvl w:val="0"/>
                <w:numId w:val="8"/>
              </w:numPr>
              <w:suppressAutoHyphens/>
              <w:rPr>
                <w:rFonts w:ascii="Nunito" w:hAnsi="Nunito"/>
                <w:color w:val="000000" w:themeColor="text1"/>
                <w:sz w:val="20"/>
                <w:shd w:val="clear" w:color="auto" w:fill="FFFFFF"/>
              </w:rPr>
            </w:pPr>
            <w:r w:rsidRPr="00C16A2E">
              <w:rPr>
                <w:rFonts w:ascii="Nunito" w:hAnsi="Nunito"/>
                <w:color w:val="000000" w:themeColor="text1"/>
                <w:sz w:val="20"/>
                <w:shd w:val="clear" w:color="auto" w:fill="FFFFFF"/>
              </w:rPr>
              <w:lastRenderedPageBreak/>
              <w:t>Remediating TLS related Vulnerabilities and Coordinate with other app team for SSL Certificate Vulnerabilitie</w:t>
            </w:r>
            <w:r w:rsidR="00C16A2E" w:rsidRPr="00C16A2E">
              <w:rPr>
                <w:rFonts w:ascii="Nunito" w:hAnsi="Nunito"/>
                <w:color w:val="000000" w:themeColor="text1"/>
                <w:sz w:val="20"/>
                <w:shd w:val="clear" w:color="auto" w:fill="FFFFFF"/>
              </w:rPr>
              <w:t>s.</w:t>
            </w:r>
          </w:p>
          <w:p w14:paraId="5EC4596D" w14:textId="77777777" w:rsidR="00C16A2E" w:rsidRPr="00C16A2E" w:rsidRDefault="00C16A2E" w:rsidP="00C16A2E">
            <w:pPr>
              <w:suppressAutoHyphens/>
              <w:ind w:left="720"/>
              <w:rPr>
                <w:rFonts w:ascii="Nunito" w:hAnsi="Nunito"/>
                <w:color w:val="000000" w:themeColor="text1"/>
                <w:shd w:val="clear" w:color="auto" w:fill="FFFFFF"/>
              </w:rPr>
            </w:pPr>
          </w:p>
          <w:p w14:paraId="0A0BAE19" w14:textId="77777777" w:rsidR="00D341AD" w:rsidRPr="00D341AD" w:rsidRDefault="00D341AD" w:rsidP="00D341AD"/>
          <w:p w14:paraId="76C14A1D" w14:textId="5B9A65DB" w:rsidR="0038715C" w:rsidRPr="00C16A2E" w:rsidRDefault="0038715C" w:rsidP="0038715C">
            <w:pPr>
              <w:pStyle w:val="Heading4"/>
              <w:rPr>
                <w:rFonts w:ascii="Nunito" w:hAnsi="Nunito"/>
                <w:sz w:val="20"/>
              </w:rPr>
            </w:pPr>
            <w:r w:rsidRPr="00C16A2E">
              <w:rPr>
                <w:rFonts w:ascii="Nunito" w:hAnsi="Nunito"/>
                <w:sz w:val="20"/>
              </w:rPr>
              <w:t xml:space="preserve">IFF   System Engineer                                          </w:t>
            </w:r>
            <w:r w:rsidR="00D341AD" w:rsidRPr="00C16A2E">
              <w:rPr>
                <w:rFonts w:ascii="Nunito" w:hAnsi="Nunito"/>
                <w:sz w:val="20"/>
              </w:rPr>
              <w:t xml:space="preserve">           </w:t>
            </w:r>
            <w:proofErr w:type="gramStart"/>
            <w:r w:rsidR="00D341AD" w:rsidRPr="00C16A2E">
              <w:rPr>
                <w:rFonts w:ascii="Nunito" w:hAnsi="Nunito"/>
                <w:sz w:val="20"/>
              </w:rPr>
              <w:t xml:space="preserve">   </w:t>
            </w:r>
            <w:r w:rsidRPr="00C16A2E">
              <w:rPr>
                <w:rFonts w:ascii="Nunito" w:hAnsi="Nunito"/>
                <w:sz w:val="20"/>
              </w:rPr>
              <w:t>[</w:t>
            </w:r>
            <w:proofErr w:type="gramEnd"/>
            <w:r w:rsidRPr="00C16A2E">
              <w:rPr>
                <w:rFonts w:ascii="Nunito" w:hAnsi="Nunito"/>
                <w:sz w:val="20"/>
              </w:rPr>
              <w:t>Aug 2017] – [Jun 2019]</w:t>
            </w:r>
          </w:p>
          <w:p w14:paraId="70452994" w14:textId="77777777" w:rsidR="0038715C" w:rsidRPr="00C16A2E" w:rsidRDefault="0038715C" w:rsidP="0038715C">
            <w:pPr>
              <w:spacing w:line="0" w:lineRule="atLeast"/>
              <w:rPr>
                <w:rFonts w:ascii="Nunito" w:hAnsi="Nunito"/>
                <w:b/>
                <w:sz w:val="20"/>
              </w:rPr>
            </w:pPr>
            <w:r w:rsidRPr="00C16A2E">
              <w:rPr>
                <w:rFonts w:ascii="Nunito" w:hAnsi="Nunito"/>
                <w:b/>
                <w:sz w:val="20"/>
              </w:rPr>
              <w:t>Project - Computer Operations</w:t>
            </w:r>
          </w:p>
          <w:p w14:paraId="2858F419" w14:textId="77777777" w:rsidR="0038715C" w:rsidRPr="00C16A2E" w:rsidRDefault="0038715C" w:rsidP="0038715C">
            <w:pPr>
              <w:spacing w:line="0" w:lineRule="atLeast"/>
              <w:rPr>
                <w:rFonts w:ascii="Times New Roman" w:hAnsi="Times New Roman" w:cs="Times New Roman"/>
                <w:b/>
                <w:sz w:val="24"/>
              </w:rPr>
            </w:pPr>
          </w:p>
          <w:p w14:paraId="77993B1F" w14:textId="77777777" w:rsidR="0038715C" w:rsidRPr="00C16A2E" w:rsidRDefault="0038715C" w:rsidP="0038715C">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Shared service with Cloud team (In AWS Associate level of work)</w:t>
            </w:r>
          </w:p>
          <w:p w14:paraId="4C7DFE82" w14:textId="77777777" w:rsidR="0038715C" w:rsidRPr="00C16A2E" w:rsidRDefault="0038715C" w:rsidP="0038715C">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Depends upon the application requirement built the new virtual servers (Linux &amp; Windows) as well as physical servers.</w:t>
            </w:r>
          </w:p>
          <w:p w14:paraId="1899B0F3" w14:textId="77777777" w:rsidR="0038715C" w:rsidRPr="00C16A2E" w:rsidRDefault="0038715C" w:rsidP="0038715C">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Yum configurations</w:t>
            </w:r>
          </w:p>
          <w:p w14:paraId="5B260715" w14:textId="77777777" w:rsidR="0038715C" w:rsidRPr="00C16A2E" w:rsidRDefault="0038715C" w:rsidP="0038715C">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LVM storage management</w:t>
            </w:r>
          </w:p>
          <w:p w14:paraId="5CEAA24B" w14:textId="77777777" w:rsidR="0038715C" w:rsidRPr="00C16A2E" w:rsidRDefault="0038715C" w:rsidP="0038715C">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User management &amp; group management</w:t>
            </w:r>
          </w:p>
          <w:p w14:paraId="30610624" w14:textId="77777777" w:rsidR="0038715C" w:rsidRPr="00C16A2E" w:rsidRDefault="0038715C" w:rsidP="0038715C">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Root password break</w:t>
            </w:r>
          </w:p>
          <w:p w14:paraId="15356654" w14:textId="77777777" w:rsidR="0038715C" w:rsidRPr="00C16A2E" w:rsidRDefault="0038715C" w:rsidP="0038715C">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Writing scripts to monitor the Linux servers in SolarWinds.</w:t>
            </w:r>
          </w:p>
          <w:p w14:paraId="3CA3506D" w14:textId="77777777" w:rsidR="0038715C" w:rsidRPr="00C16A2E" w:rsidRDefault="0038715C" w:rsidP="0038715C">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Writing scripts to automate some daily tasks.</w:t>
            </w:r>
          </w:p>
          <w:p w14:paraId="60512A01" w14:textId="77777777" w:rsidR="0038715C" w:rsidRPr="00C16A2E" w:rsidRDefault="0038715C" w:rsidP="0038715C">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Commvault installation in Linux servers</w:t>
            </w:r>
          </w:p>
          <w:p w14:paraId="24C56259" w14:textId="77777777" w:rsidR="0038715C" w:rsidRPr="00C16A2E" w:rsidRDefault="0038715C" w:rsidP="0038715C">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Security Patching the Linux system and co-ordinate to application team to fix the vulnerability issue.</w:t>
            </w:r>
          </w:p>
          <w:p w14:paraId="435ABF15" w14:textId="77777777" w:rsidR="0038715C" w:rsidRPr="00C16A2E" w:rsidRDefault="0038715C" w:rsidP="0038715C">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Integrated the Linux server with AD servers.</w:t>
            </w:r>
          </w:p>
          <w:p w14:paraId="0B615ECD" w14:textId="77777777" w:rsidR="0038715C" w:rsidRPr="00C16A2E" w:rsidRDefault="0038715C" w:rsidP="0038715C">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Built the ESXi6.5 servers &amp; configuring the data storage.</w:t>
            </w:r>
          </w:p>
          <w:p w14:paraId="317E8D9B" w14:textId="77777777" w:rsidR="0038715C" w:rsidRPr="00C16A2E" w:rsidRDefault="0038715C" w:rsidP="0038715C">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 xml:space="preserve">Cluster configuration in </w:t>
            </w:r>
            <w:proofErr w:type="spellStart"/>
            <w:r w:rsidRPr="00C16A2E">
              <w:rPr>
                <w:rFonts w:ascii="Nunito" w:eastAsiaTheme="minorEastAsia" w:hAnsi="Nunito" w:cstheme="minorBidi"/>
                <w:color w:val="000000" w:themeColor="text1"/>
                <w:szCs w:val="22"/>
                <w:shd w:val="clear" w:color="auto" w:fill="FFFFFF"/>
                <w:lang w:eastAsia="ja-JP"/>
              </w:rPr>
              <w:t>Vcenter</w:t>
            </w:r>
            <w:proofErr w:type="spellEnd"/>
            <w:r w:rsidRPr="00C16A2E">
              <w:rPr>
                <w:rFonts w:ascii="Nunito" w:eastAsiaTheme="minorEastAsia" w:hAnsi="Nunito" w:cstheme="minorBidi"/>
                <w:color w:val="000000" w:themeColor="text1"/>
                <w:szCs w:val="22"/>
                <w:shd w:val="clear" w:color="auto" w:fill="FFFFFF"/>
                <w:lang w:eastAsia="ja-JP"/>
              </w:rPr>
              <w:t>.</w:t>
            </w:r>
          </w:p>
          <w:p w14:paraId="5F0B3073" w14:textId="77777777" w:rsidR="0038715C" w:rsidRPr="00C16A2E" w:rsidRDefault="0038715C" w:rsidP="0038715C">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 xml:space="preserve">Scheduling the Jobs in TWS </w:t>
            </w:r>
          </w:p>
          <w:p w14:paraId="4B4E8E02" w14:textId="77777777" w:rsidR="0038715C" w:rsidRPr="00C16A2E" w:rsidRDefault="0038715C" w:rsidP="0038715C">
            <w:pPr>
              <w:pStyle w:val="ListParagraph"/>
              <w:numPr>
                <w:ilvl w:val="0"/>
                <w:numId w:val="8"/>
              </w:numPr>
              <w:rPr>
                <w:rFonts w:ascii="Nunito" w:eastAsiaTheme="minorEastAsia" w:hAnsi="Nunito" w:cstheme="minorBidi"/>
                <w:color w:val="000000" w:themeColor="text1"/>
                <w:szCs w:val="22"/>
                <w:shd w:val="clear" w:color="auto" w:fill="FFFFFF"/>
                <w:lang w:eastAsia="ja-JP"/>
              </w:rPr>
            </w:pPr>
            <w:r w:rsidRPr="00C16A2E">
              <w:rPr>
                <w:rFonts w:ascii="Nunito" w:eastAsiaTheme="minorEastAsia" w:hAnsi="Nunito" w:cstheme="minorBidi"/>
                <w:color w:val="000000" w:themeColor="text1"/>
                <w:szCs w:val="22"/>
                <w:shd w:val="clear" w:color="auto" w:fill="FFFFFF"/>
                <w:lang w:eastAsia="ja-JP"/>
              </w:rPr>
              <w:t>Deployment the code in servers.</w:t>
            </w:r>
          </w:p>
          <w:p w14:paraId="1FAAC197" w14:textId="77777777" w:rsidR="0038715C" w:rsidRPr="00B52D67" w:rsidRDefault="0038715C" w:rsidP="0038715C">
            <w:pPr>
              <w:spacing w:line="256" w:lineRule="auto"/>
              <w:ind w:right="460"/>
            </w:pPr>
          </w:p>
          <w:p w14:paraId="74D16FAE" w14:textId="77777777" w:rsidR="0038715C" w:rsidRDefault="0038715C" w:rsidP="0038715C"/>
          <w:p w14:paraId="21B65E66" w14:textId="40424206" w:rsidR="0038715C" w:rsidRPr="00C16A2E" w:rsidRDefault="0038715C" w:rsidP="0038715C">
            <w:pPr>
              <w:pStyle w:val="Heading4"/>
              <w:rPr>
                <w:rFonts w:ascii="Nunito" w:hAnsi="Nunito"/>
                <w:sz w:val="20"/>
                <w:szCs w:val="20"/>
              </w:rPr>
            </w:pPr>
            <w:r w:rsidRPr="00C16A2E">
              <w:rPr>
                <w:rFonts w:ascii="Nunito" w:hAnsi="Nunito"/>
                <w:sz w:val="20"/>
                <w:szCs w:val="20"/>
              </w:rPr>
              <w:t xml:space="preserve">Flextronics Ltd                                                         </w:t>
            </w:r>
            <w:r w:rsidR="00D341AD" w:rsidRPr="00C16A2E">
              <w:rPr>
                <w:rFonts w:ascii="Nunito" w:hAnsi="Nunito"/>
                <w:sz w:val="20"/>
                <w:szCs w:val="20"/>
              </w:rPr>
              <w:t xml:space="preserve">       </w:t>
            </w:r>
            <w:proofErr w:type="gramStart"/>
            <w:r w:rsidR="00D341AD" w:rsidRPr="00C16A2E">
              <w:rPr>
                <w:rFonts w:ascii="Nunito" w:hAnsi="Nunito"/>
                <w:sz w:val="20"/>
                <w:szCs w:val="20"/>
              </w:rPr>
              <w:t xml:space="preserve">   </w:t>
            </w:r>
            <w:r w:rsidRPr="00C16A2E">
              <w:rPr>
                <w:rFonts w:ascii="Nunito" w:hAnsi="Nunito"/>
                <w:sz w:val="20"/>
                <w:szCs w:val="20"/>
              </w:rPr>
              <w:t>[</w:t>
            </w:r>
            <w:proofErr w:type="gramEnd"/>
            <w:r w:rsidRPr="00C16A2E">
              <w:rPr>
                <w:rFonts w:ascii="Nunito" w:hAnsi="Nunito"/>
                <w:sz w:val="20"/>
                <w:szCs w:val="20"/>
              </w:rPr>
              <w:t>May 2014]- [July 2017]</w:t>
            </w:r>
          </w:p>
          <w:p w14:paraId="6C503004" w14:textId="77777777" w:rsidR="0038715C" w:rsidRPr="00C16A2E" w:rsidRDefault="0038715C" w:rsidP="0038715C">
            <w:pPr>
              <w:pStyle w:val="Heading4"/>
              <w:rPr>
                <w:rFonts w:ascii="Nunito" w:hAnsi="Nunito"/>
                <w:sz w:val="20"/>
                <w:szCs w:val="20"/>
              </w:rPr>
            </w:pPr>
            <w:r w:rsidRPr="00C16A2E">
              <w:rPr>
                <w:rFonts w:ascii="Nunito" w:hAnsi="Nunito"/>
                <w:sz w:val="20"/>
                <w:szCs w:val="20"/>
              </w:rPr>
              <w:t>Associate Engineer</w:t>
            </w:r>
          </w:p>
          <w:p w14:paraId="5B4EF5CC" w14:textId="77777777" w:rsidR="0038715C" w:rsidRPr="00C16A2E" w:rsidRDefault="0038715C" w:rsidP="0038715C">
            <w:pPr>
              <w:pStyle w:val="Heading4"/>
              <w:rPr>
                <w:bCs/>
                <w:sz w:val="20"/>
                <w:szCs w:val="20"/>
              </w:rPr>
            </w:pPr>
          </w:p>
          <w:p w14:paraId="7F38861F" w14:textId="77777777" w:rsidR="0038715C" w:rsidRPr="00C16A2E" w:rsidRDefault="0038715C" w:rsidP="0038715C">
            <w:pPr>
              <w:pStyle w:val="ListParagraph"/>
              <w:numPr>
                <w:ilvl w:val="0"/>
                <w:numId w:val="8"/>
              </w:numPr>
              <w:spacing w:line="0" w:lineRule="atLeast"/>
              <w:rPr>
                <w:rFonts w:ascii="Nunito" w:eastAsiaTheme="minorEastAsia" w:hAnsi="Nunito" w:cstheme="minorBidi"/>
                <w:color w:val="000000" w:themeColor="text1"/>
                <w:shd w:val="clear" w:color="auto" w:fill="FFFFFF"/>
                <w:lang w:eastAsia="ja-JP"/>
              </w:rPr>
            </w:pPr>
            <w:r w:rsidRPr="00C16A2E">
              <w:rPr>
                <w:rFonts w:ascii="Nunito" w:eastAsiaTheme="minorEastAsia" w:hAnsi="Nunito" w:cstheme="minorBidi"/>
                <w:color w:val="000000" w:themeColor="text1"/>
                <w:shd w:val="clear" w:color="auto" w:fill="FFFFFF"/>
                <w:lang w:eastAsia="ja-JP"/>
              </w:rPr>
              <w:t>Monitoring the 10k production servers using Nagios view.</w:t>
            </w:r>
          </w:p>
          <w:p w14:paraId="367E4C7F" w14:textId="77777777" w:rsidR="0038715C" w:rsidRPr="00C16A2E" w:rsidRDefault="0038715C" w:rsidP="0038715C">
            <w:pPr>
              <w:spacing w:line="56" w:lineRule="exact"/>
              <w:rPr>
                <w:rFonts w:ascii="Nunito" w:hAnsi="Nunito"/>
                <w:color w:val="000000" w:themeColor="text1"/>
                <w:sz w:val="20"/>
                <w:szCs w:val="20"/>
                <w:shd w:val="clear" w:color="auto" w:fill="FFFFFF"/>
              </w:rPr>
            </w:pPr>
          </w:p>
          <w:p w14:paraId="26497A15" w14:textId="77777777" w:rsidR="0038715C" w:rsidRPr="00C16A2E" w:rsidRDefault="0038715C" w:rsidP="0038715C">
            <w:pPr>
              <w:pStyle w:val="ListParagraph"/>
              <w:numPr>
                <w:ilvl w:val="0"/>
                <w:numId w:val="8"/>
              </w:numPr>
              <w:spacing w:line="198" w:lineRule="auto"/>
              <w:rPr>
                <w:rFonts w:ascii="Nunito" w:eastAsiaTheme="minorEastAsia" w:hAnsi="Nunito" w:cstheme="minorBidi"/>
                <w:color w:val="000000" w:themeColor="text1"/>
                <w:shd w:val="clear" w:color="auto" w:fill="FFFFFF"/>
                <w:lang w:eastAsia="ja-JP"/>
              </w:rPr>
            </w:pPr>
            <w:r w:rsidRPr="00C16A2E">
              <w:rPr>
                <w:rFonts w:ascii="Nunito" w:eastAsiaTheme="minorEastAsia" w:hAnsi="Nunito" w:cstheme="minorBidi"/>
                <w:color w:val="000000" w:themeColor="text1"/>
                <w:shd w:val="clear" w:color="auto" w:fill="FFFFFF"/>
                <w:lang w:eastAsia="ja-JP"/>
              </w:rPr>
              <w:t>Configuring Server\services under monitoring with the help of Nagios 4.1 version.</w:t>
            </w:r>
          </w:p>
          <w:p w14:paraId="6BDD3837" w14:textId="77777777" w:rsidR="0038715C" w:rsidRPr="00C16A2E" w:rsidRDefault="0038715C" w:rsidP="0038715C">
            <w:pPr>
              <w:spacing w:line="56" w:lineRule="exact"/>
              <w:rPr>
                <w:rFonts w:ascii="Nunito" w:hAnsi="Nunito"/>
                <w:color w:val="000000" w:themeColor="text1"/>
                <w:sz w:val="20"/>
                <w:szCs w:val="20"/>
                <w:shd w:val="clear" w:color="auto" w:fill="FFFFFF"/>
              </w:rPr>
            </w:pPr>
          </w:p>
          <w:p w14:paraId="20C285DA" w14:textId="77777777" w:rsidR="0038715C" w:rsidRPr="00C16A2E" w:rsidRDefault="0038715C" w:rsidP="0038715C">
            <w:pPr>
              <w:pStyle w:val="ListParagraph"/>
              <w:numPr>
                <w:ilvl w:val="0"/>
                <w:numId w:val="8"/>
              </w:numPr>
              <w:spacing w:line="237" w:lineRule="auto"/>
              <w:rPr>
                <w:rFonts w:ascii="Nunito" w:eastAsiaTheme="minorEastAsia" w:hAnsi="Nunito" w:cstheme="minorBidi"/>
                <w:color w:val="000000" w:themeColor="text1"/>
                <w:shd w:val="clear" w:color="auto" w:fill="FFFFFF"/>
                <w:lang w:eastAsia="ja-JP"/>
              </w:rPr>
            </w:pPr>
            <w:r w:rsidRPr="00C16A2E">
              <w:rPr>
                <w:rFonts w:ascii="Nunito" w:eastAsiaTheme="minorEastAsia" w:hAnsi="Nunito" w:cstheme="minorBidi"/>
                <w:color w:val="000000" w:themeColor="text1"/>
                <w:shd w:val="clear" w:color="auto" w:fill="FFFFFF"/>
                <w:lang w:eastAsia="ja-JP"/>
              </w:rPr>
              <w:t>Configuring\troubleshooting alert parameters for CPU, Disk, Memory, Availability, Services and</w:t>
            </w:r>
          </w:p>
          <w:p w14:paraId="6195B703" w14:textId="77777777" w:rsidR="0038715C" w:rsidRPr="00C16A2E" w:rsidRDefault="0038715C" w:rsidP="0038715C">
            <w:pPr>
              <w:pStyle w:val="ListParagraph"/>
              <w:numPr>
                <w:ilvl w:val="0"/>
                <w:numId w:val="8"/>
              </w:numPr>
              <w:spacing w:line="0" w:lineRule="atLeast"/>
              <w:rPr>
                <w:rFonts w:ascii="Nunito" w:eastAsiaTheme="minorEastAsia" w:hAnsi="Nunito" w:cstheme="minorBidi"/>
                <w:color w:val="000000" w:themeColor="text1"/>
                <w:shd w:val="clear" w:color="auto" w:fill="FFFFFF"/>
                <w:lang w:eastAsia="ja-JP"/>
              </w:rPr>
            </w:pPr>
            <w:r w:rsidRPr="00C16A2E">
              <w:rPr>
                <w:rFonts w:ascii="Nunito" w:eastAsiaTheme="minorEastAsia" w:hAnsi="Nunito" w:cstheme="minorBidi"/>
                <w:color w:val="000000" w:themeColor="text1"/>
                <w:shd w:val="clear" w:color="auto" w:fill="FFFFFF"/>
                <w:lang w:eastAsia="ja-JP"/>
              </w:rPr>
              <w:t>Processes and Event Logs, server’s uptime.</w:t>
            </w:r>
          </w:p>
          <w:p w14:paraId="479ADE7B" w14:textId="77777777" w:rsidR="0038715C" w:rsidRPr="00C16A2E" w:rsidRDefault="0038715C" w:rsidP="0038715C">
            <w:pPr>
              <w:pStyle w:val="ListParagraph"/>
              <w:numPr>
                <w:ilvl w:val="0"/>
                <w:numId w:val="8"/>
              </w:numPr>
              <w:spacing w:line="234" w:lineRule="auto"/>
              <w:rPr>
                <w:rFonts w:ascii="Nunito" w:eastAsiaTheme="minorEastAsia" w:hAnsi="Nunito" w:cstheme="minorBidi"/>
                <w:color w:val="000000" w:themeColor="text1"/>
                <w:shd w:val="clear" w:color="auto" w:fill="FFFFFF"/>
                <w:lang w:eastAsia="ja-JP"/>
              </w:rPr>
            </w:pPr>
            <w:r w:rsidRPr="00C16A2E">
              <w:rPr>
                <w:rFonts w:ascii="Nunito" w:eastAsiaTheme="minorEastAsia" w:hAnsi="Nunito" w:cstheme="minorBidi"/>
                <w:color w:val="000000" w:themeColor="text1"/>
                <w:shd w:val="clear" w:color="auto" w:fill="FFFFFF"/>
                <w:lang w:eastAsia="ja-JP"/>
              </w:rPr>
              <w:t>Configuring Application under monitoring- SQL, Oracle, BAAN, Storage, URL monitoring.</w:t>
            </w:r>
          </w:p>
          <w:p w14:paraId="1B560035" w14:textId="77777777" w:rsidR="0038715C" w:rsidRPr="00C16A2E" w:rsidRDefault="0038715C" w:rsidP="0038715C">
            <w:pPr>
              <w:spacing w:line="57" w:lineRule="exact"/>
              <w:rPr>
                <w:rFonts w:ascii="Nunito" w:hAnsi="Nunito"/>
                <w:color w:val="000000" w:themeColor="text1"/>
                <w:sz w:val="20"/>
                <w:szCs w:val="20"/>
                <w:shd w:val="clear" w:color="auto" w:fill="FFFFFF"/>
              </w:rPr>
            </w:pPr>
          </w:p>
          <w:p w14:paraId="4D52BDD5" w14:textId="77777777" w:rsidR="0038715C" w:rsidRPr="00C16A2E" w:rsidRDefault="0038715C" w:rsidP="0038715C">
            <w:pPr>
              <w:pStyle w:val="ListParagraph"/>
              <w:numPr>
                <w:ilvl w:val="0"/>
                <w:numId w:val="8"/>
              </w:numPr>
              <w:spacing w:line="237" w:lineRule="auto"/>
              <w:rPr>
                <w:rFonts w:ascii="Nunito" w:eastAsiaTheme="minorEastAsia" w:hAnsi="Nunito" w:cstheme="minorBidi"/>
                <w:color w:val="000000" w:themeColor="text1"/>
                <w:shd w:val="clear" w:color="auto" w:fill="FFFFFF"/>
                <w:lang w:eastAsia="ja-JP"/>
              </w:rPr>
            </w:pPr>
            <w:r w:rsidRPr="00C16A2E">
              <w:rPr>
                <w:rFonts w:ascii="Nunito" w:eastAsiaTheme="minorEastAsia" w:hAnsi="Nunito" w:cstheme="minorBidi"/>
                <w:color w:val="000000" w:themeColor="text1"/>
                <w:shd w:val="clear" w:color="auto" w:fill="FFFFFF"/>
                <w:lang w:eastAsia="ja-JP"/>
              </w:rPr>
              <w:t>Installed the plugins in different servers for monitoring purpose.</w:t>
            </w:r>
          </w:p>
          <w:p w14:paraId="7A496047" w14:textId="77777777" w:rsidR="0038715C" w:rsidRPr="00C16A2E" w:rsidRDefault="0038715C" w:rsidP="0038715C">
            <w:pPr>
              <w:spacing w:line="56" w:lineRule="exact"/>
              <w:rPr>
                <w:rFonts w:ascii="Nunito" w:hAnsi="Nunito"/>
                <w:color w:val="000000" w:themeColor="text1"/>
                <w:sz w:val="20"/>
                <w:szCs w:val="20"/>
                <w:shd w:val="clear" w:color="auto" w:fill="FFFFFF"/>
              </w:rPr>
            </w:pPr>
          </w:p>
          <w:p w14:paraId="6BFF8411" w14:textId="77777777" w:rsidR="0038715C" w:rsidRPr="00C16A2E" w:rsidRDefault="0038715C" w:rsidP="0038715C">
            <w:pPr>
              <w:pStyle w:val="ListParagraph"/>
              <w:numPr>
                <w:ilvl w:val="0"/>
                <w:numId w:val="8"/>
              </w:numPr>
              <w:spacing w:line="217" w:lineRule="auto"/>
              <w:rPr>
                <w:rFonts w:ascii="Nunito" w:eastAsiaTheme="minorEastAsia" w:hAnsi="Nunito" w:cstheme="minorBidi"/>
                <w:color w:val="000000" w:themeColor="text1"/>
                <w:shd w:val="clear" w:color="auto" w:fill="FFFFFF"/>
                <w:lang w:eastAsia="ja-JP"/>
              </w:rPr>
            </w:pPr>
            <w:r w:rsidRPr="00C16A2E">
              <w:rPr>
                <w:rFonts w:ascii="Nunito" w:eastAsiaTheme="minorEastAsia" w:hAnsi="Nunito" w:cstheme="minorBidi"/>
                <w:color w:val="000000" w:themeColor="text1"/>
                <w:shd w:val="clear" w:color="auto" w:fill="FFFFFF"/>
                <w:lang w:eastAsia="ja-JP"/>
              </w:rPr>
              <w:t xml:space="preserve">Monitoring the switches, hub, and routers, </w:t>
            </w:r>
            <w:proofErr w:type="spellStart"/>
            <w:r w:rsidRPr="00C16A2E">
              <w:rPr>
                <w:rFonts w:ascii="Nunito" w:eastAsiaTheme="minorEastAsia" w:hAnsi="Nunito" w:cstheme="minorBidi"/>
                <w:color w:val="000000" w:themeColor="text1"/>
                <w:shd w:val="clear" w:color="auto" w:fill="FFFFFF"/>
                <w:lang w:eastAsia="ja-JP"/>
              </w:rPr>
              <w:t>cctv</w:t>
            </w:r>
            <w:proofErr w:type="spellEnd"/>
            <w:r w:rsidRPr="00C16A2E">
              <w:rPr>
                <w:rFonts w:ascii="Nunito" w:eastAsiaTheme="minorEastAsia" w:hAnsi="Nunito" w:cstheme="minorBidi"/>
                <w:color w:val="000000" w:themeColor="text1"/>
                <w:shd w:val="clear" w:color="auto" w:fill="FFFFFF"/>
                <w:lang w:eastAsia="ja-JP"/>
              </w:rPr>
              <w:t>, printers by using dude monitoring tool.</w:t>
            </w:r>
          </w:p>
          <w:p w14:paraId="447A7F2E" w14:textId="77777777" w:rsidR="0038715C" w:rsidRPr="00C16A2E" w:rsidRDefault="0038715C" w:rsidP="0038715C">
            <w:pPr>
              <w:spacing w:line="57" w:lineRule="exact"/>
              <w:rPr>
                <w:rFonts w:ascii="Nunito" w:hAnsi="Nunito"/>
                <w:color w:val="000000" w:themeColor="text1"/>
                <w:sz w:val="20"/>
                <w:szCs w:val="20"/>
                <w:shd w:val="clear" w:color="auto" w:fill="FFFFFF"/>
              </w:rPr>
            </w:pPr>
          </w:p>
          <w:p w14:paraId="2A6DDD0E" w14:textId="77777777" w:rsidR="0038715C" w:rsidRPr="00C16A2E" w:rsidRDefault="0038715C" w:rsidP="0038715C">
            <w:pPr>
              <w:pStyle w:val="ListParagraph"/>
              <w:numPr>
                <w:ilvl w:val="0"/>
                <w:numId w:val="8"/>
              </w:numPr>
              <w:spacing w:line="237" w:lineRule="auto"/>
              <w:rPr>
                <w:rFonts w:ascii="Nunito" w:eastAsiaTheme="minorEastAsia" w:hAnsi="Nunito" w:cstheme="minorBidi"/>
                <w:color w:val="000000" w:themeColor="text1"/>
                <w:shd w:val="clear" w:color="auto" w:fill="FFFFFF"/>
                <w:lang w:eastAsia="ja-JP"/>
              </w:rPr>
            </w:pPr>
            <w:r w:rsidRPr="00C16A2E">
              <w:rPr>
                <w:rFonts w:ascii="Nunito" w:eastAsiaTheme="minorEastAsia" w:hAnsi="Nunito" w:cstheme="minorBidi"/>
                <w:color w:val="000000" w:themeColor="text1"/>
                <w:shd w:val="clear" w:color="auto" w:fill="FFFFFF"/>
                <w:lang w:eastAsia="ja-JP"/>
              </w:rPr>
              <w:t>Scheduling downtime for the server and its services associated to avoid alerts during</w:t>
            </w:r>
          </w:p>
          <w:p w14:paraId="53C637A7" w14:textId="77777777" w:rsidR="0038715C" w:rsidRPr="00C16A2E" w:rsidRDefault="0038715C" w:rsidP="0038715C">
            <w:pPr>
              <w:pStyle w:val="ListParagraph"/>
              <w:numPr>
                <w:ilvl w:val="0"/>
                <w:numId w:val="8"/>
              </w:numPr>
              <w:spacing w:line="237" w:lineRule="auto"/>
              <w:rPr>
                <w:rFonts w:ascii="Nunito" w:eastAsiaTheme="minorEastAsia" w:hAnsi="Nunito" w:cstheme="minorBidi"/>
                <w:color w:val="000000" w:themeColor="text1"/>
                <w:shd w:val="clear" w:color="auto" w:fill="FFFFFF"/>
                <w:lang w:eastAsia="ja-JP"/>
              </w:rPr>
            </w:pPr>
            <w:r w:rsidRPr="00C16A2E">
              <w:rPr>
                <w:rFonts w:ascii="Nunito" w:eastAsiaTheme="minorEastAsia" w:hAnsi="Nunito" w:cstheme="minorBidi"/>
                <w:color w:val="000000" w:themeColor="text1"/>
                <w:shd w:val="clear" w:color="auto" w:fill="FFFFFF"/>
                <w:lang w:eastAsia="ja-JP"/>
              </w:rPr>
              <w:t>Handling the change management process.</w:t>
            </w:r>
          </w:p>
          <w:p w14:paraId="7651EC23" w14:textId="77777777" w:rsidR="0038715C" w:rsidRPr="00C16A2E" w:rsidRDefault="0038715C" w:rsidP="0038715C">
            <w:pPr>
              <w:spacing w:line="76" w:lineRule="exact"/>
              <w:rPr>
                <w:rFonts w:ascii="Nunito" w:hAnsi="Nunito"/>
                <w:color w:val="000000" w:themeColor="text1"/>
                <w:sz w:val="20"/>
                <w:szCs w:val="20"/>
                <w:shd w:val="clear" w:color="auto" w:fill="FFFFFF"/>
              </w:rPr>
            </w:pPr>
          </w:p>
          <w:p w14:paraId="3FDCFF30" w14:textId="77777777" w:rsidR="0038715C" w:rsidRPr="00C16A2E" w:rsidRDefault="0038715C" w:rsidP="0038715C">
            <w:pPr>
              <w:pStyle w:val="ListParagraph"/>
              <w:numPr>
                <w:ilvl w:val="0"/>
                <w:numId w:val="8"/>
              </w:numPr>
              <w:spacing w:line="219" w:lineRule="auto"/>
              <w:rPr>
                <w:rFonts w:ascii="Nunito" w:eastAsiaTheme="minorEastAsia" w:hAnsi="Nunito" w:cstheme="minorBidi"/>
                <w:color w:val="000000" w:themeColor="text1"/>
                <w:shd w:val="clear" w:color="auto" w:fill="FFFFFF"/>
                <w:lang w:eastAsia="ja-JP"/>
              </w:rPr>
            </w:pPr>
            <w:r w:rsidRPr="00C16A2E">
              <w:rPr>
                <w:rFonts w:ascii="Nunito" w:eastAsiaTheme="minorEastAsia" w:hAnsi="Nunito" w:cstheme="minorBidi"/>
                <w:color w:val="000000" w:themeColor="text1"/>
                <w:shd w:val="clear" w:color="auto" w:fill="FFFFFF"/>
                <w:lang w:eastAsia="ja-JP"/>
              </w:rPr>
              <w:t>Handling the ticket &amp;requests with the help of SNOW tool, create a priority ticket in case of any device got failed in Penang sites. Configure the job stream engines in Tivoli</w:t>
            </w:r>
          </w:p>
          <w:p w14:paraId="1C36B3AD" w14:textId="77777777" w:rsidR="0038715C" w:rsidRPr="00C16A2E" w:rsidRDefault="0038715C" w:rsidP="0038715C">
            <w:pPr>
              <w:spacing w:line="75" w:lineRule="exact"/>
              <w:rPr>
                <w:rFonts w:ascii="Nunito" w:hAnsi="Nunito"/>
                <w:color w:val="000000" w:themeColor="text1"/>
                <w:sz w:val="20"/>
                <w:szCs w:val="20"/>
                <w:shd w:val="clear" w:color="auto" w:fill="FFFFFF"/>
              </w:rPr>
            </w:pPr>
          </w:p>
          <w:p w14:paraId="7997A226" w14:textId="77777777" w:rsidR="0038715C" w:rsidRPr="00C16A2E" w:rsidRDefault="0038715C" w:rsidP="0038715C">
            <w:pPr>
              <w:pStyle w:val="ListParagraph"/>
              <w:numPr>
                <w:ilvl w:val="0"/>
                <w:numId w:val="8"/>
              </w:numPr>
              <w:spacing w:line="219" w:lineRule="auto"/>
              <w:rPr>
                <w:rFonts w:ascii="Nunito" w:eastAsiaTheme="minorEastAsia" w:hAnsi="Nunito" w:cstheme="minorBidi"/>
                <w:color w:val="000000" w:themeColor="text1"/>
                <w:shd w:val="clear" w:color="auto" w:fill="FFFFFF"/>
                <w:lang w:eastAsia="ja-JP"/>
              </w:rPr>
            </w:pPr>
            <w:r w:rsidRPr="00C16A2E">
              <w:rPr>
                <w:rFonts w:ascii="Nunito" w:eastAsiaTheme="minorEastAsia" w:hAnsi="Nunito" w:cstheme="minorBidi"/>
                <w:color w:val="000000" w:themeColor="text1"/>
                <w:shd w:val="clear" w:color="auto" w:fill="FFFFFF"/>
                <w:lang w:eastAsia="ja-JP"/>
              </w:rPr>
              <w:t>Monitoring production related Tivoli jobs</w:t>
            </w:r>
          </w:p>
          <w:p w14:paraId="0161A9AA" w14:textId="77777777" w:rsidR="0038715C" w:rsidRPr="00D341AD" w:rsidRDefault="0038715C" w:rsidP="00D341AD">
            <w:pPr>
              <w:spacing w:line="219" w:lineRule="auto"/>
              <w:rPr>
                <w:rFonts w:cs="Calibri"/>
              </w:rPr>
            </w:pPr>
          </w:p>
          <w:p w14:paraId="7F08627F" w14:textId="018AC725" w:rsidR="00D341AD" w:rsidRDefault="0038715C" w:rsidP="0038715C">
            <w:pPr>
              <w:pStyle w:val="Heading2"/>
            </w:pPr>
            <w:r>
              <w:t>DECLARATIOn</w:t>
            </w:r>
          </w:p>
          <w:p w14:paraId="4406789C" w14:textId="0615A583" w:rsidR="0038715C" w:rsidRPr="00D341AD" w:rsidRDefault="00D341AD" w:rsidP="00D341AD">
            <w:r w:rsidRPr="00C16A2E">
              <w:rPr>
                <w:rFonts w:ascii="Nunito" w:hAnsi="Nunito"/>
                <w:color w:val="000000" w:themeColor="text1"/>
                <w:sz w:val="20"/>
                <w:shd w:val="clear" w:color="auto" w:fill="FFFFFF"/>
              </w:rPr>
              <w:t>I hereby declare that the above-mentioned details are true of the best of my knowledge and belief</w:t>
            </w:r>
          </w:p>
        </w:tc>
      </w:tr>
      <w:tr w:rsidR="0045036F" w14:paraId="1805F735" w14:textId="77777777" w:rsidTr="001B2ABD">
        <w:tc>
          <w:tcPr>
            <w:tcW w:w="3600" w:type="dxa"/>
          </w:tcPr>
          <w:p w14:paraId="116EE938" w14:textId="77777777" w:rsidR="0045036F" w:rsidRDefault="0045036F" w:rsidP="0045036F">
            <w:pPr>
              <w:rPr>
                <w:rFonts w:asciiTheme="majorHAnsi" w:eastAsiaTheme="majorEastAsia" w:hAnsiTheme="majorHAnsi" w:cstheme="majorBidi"/>
                <w:b/>
                <w:caps/>
                <w:color w:val="548AB7" w:themeColor="accent1" w:themeShade="BF"/>
                <w:sz w:val="28"/>
                <w:szCs w:val="24"/>
              </w:rPr>
            </w:pPr>
          </w:p>
        </w:tc>
        <w:tc>
          <w:tcPr>
            <w:tcW w:w="720" w:type="dxa"/>
          </w:tcPr>
          <w:p w14:paraId="66F5B39A" w14:textId="77777777" w:rsidR="0045036F" w:rsidRDefault="0045036F" w:rsidP="0045036F">
            <w:pPr>
              <w:tabs>
                <w:tab w:val="left" w:pos="990"/>
              </w:tabs>
            </w:pPr>
          </w:p>
        </w:tc>
        <w:tc>
          <w:tcPr>
            <w:tcW w:w="6470" w:type="dxa"/>
          </w:tcPr>
          <w:p w14:paraId="7AF805DD" w14:textId="120FC1CE" w:rsidR="0045036F" w:rsidRPr="007306E1" w:rsidRDefault="0045036F" w:rsidP="0045036F">
            <w:pPr>
              <w:spacing w:line="219" w:lineRule="auto"/>
            </w:pPr>
          </w:p>
        </w:tc>
      </w:tr>
    </w:tbl>
    <w:p w14:paraId="408E6FF0" w14:textId="77777777" w:rsidR="00200E07" w:rsidRDefault="00200E07" w:rsidP="000C45FF">
      <w:pPr>
        <w:tabs>
          <w:tab w:val="left" w:pos="990"/>
        </w:tabs>
      </w:pPr>
    </w:p>
    <w:sectPr w:rsidR="00200E07" w:rsidSect="000C45FF">
      <w:head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54E41" w14:textId="77777777" w:rsidR="00E02758" w:rsidRDefault="00E02758" w:rsidP="000C45FF">
      <w:r>
        <w:separator/>
      </w:r>
    </w:p>
  </w:endnote>
  <w:endnote w:type="continuationSeparator" w:id="0">
    <w:p w14:paraId="017FF286" w14:textId="77777777" w:rsidR="00E02758" w:rsidRDefault="00E02758"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0"/>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unito">
    <w:altName w:val="Calibri"/>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0E841" w14:textId="77777777" w:rsidR="00E02758" w:rsidRDefault="00E02758" w:rsidP="000C45FF">
      <w:r>
        <w:separator/>
      </w:r>
    </w:p>
  </w:footnote>
  <w:footnote w:type="continuationSeparator" w:id="0">
    <w:p w14:paraId="65E6A17E" w14:textId="77777777" w:rsidR="00E02758" w:rsidRDefault="00E02758"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0A241" w14:textId="77777777" w:rsidR="000C45FF" w:rsidRDefault="000C45FF">
    <w:pPr>
      <w:pStyle w:val="Header"/>
    </w:pPr>
    <w:r>
      <w:rPr>
        <w:noProof/>
      </w:rPr>
      <w:drawing>
        <wp:anchor distT="0" distB="0" distL="114300" distR="114300" simplePos="0" relativeHeight="251658240" behindDoc="1" locked="0" layoutInCell="1" allowOverlap="1" wp14:anchorId="6819A22E" wp14:editId="3A6FA151">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7"/>
    <w:lvl w:ilvl="0">
      <w:start w:val="1"/>
      <w:numFmt w:val="bullet"/>
      <w:lvlText w:val=""/>
      <w:lvlJc w:val="left"/>
      <w:pPr>
        <w:tabs>
          <w:tab w:val="num" w:pos="0"/>
        </w:tabs>
        <w:ind w:left="720" w:hanging="360"/>
      </w:pPr>
      <w:rPr>
        <w:rFonts w:ascii="Wingdings" w:hAnsi="Wingdings" w:cs="OpenSymbol"/>
      </w:rPr>
    </w:lvl>
  </w:abstractNum>
  <w:abstractNum w:abstractNumId="1" w15:restartNumberingAfterBreak="0">
    <w:nsid w:val="04CB20D7"/>
    <w:multiLevelType w:val="hybridMultilevel"/>
    <w:tmpl w:val="D9540718"/>
    <w:lvl w:ilvl="0" w:tplc="40090001">
      <w:start w:val="1"/>
      <w:numFmt w:val="bullet"/>
      <w:lvlText w:val=""/>
      <w:lvlJc w:val="left"/>
      <w:pPr>
        <w:ind w:left="742" w:hanging="360"/>
      </w:pPr>
      <w:rPr>
        <w:rFonts w:ascii="Symbol" w:hAnsi="Symbol" w:hint="default"/>
      </w:rPr>
    </w:lvl>
    <w:lvl w:ilvl="1" w:tplc="40090003" w:tentative="1">
      <w:start w:val="1"/>
      <w:numFmt w:val="bullet"/>
      <w:lvlText w:val="o"/>
      <w:lvlJc w:val="left"/>
      <w:pPr>
        <w:ind w:left="1462" w:hanging="360"/>
      </w:pPr>
      <w:rPr>
        <w:rFonts w:ascii="Courier New" w:hAnsi="Courier New" w:cs="Courier New" w:hint="default"/>
      </w:rPr>
    </w:lvl>
    <w:lvl w:ilvl="2" w:tplc="40090005" w:tentative="1">
      <w:start w:val="1"/>
      <w:numFmt w:val="bullet"/>
      <w:lvlText w:val=""/>
      <w:lvlJc w:val="left"/>
      <w:pPr>
        <w:ind w:left="2182" w:hanging="360"/>
      </w:pPr>
      <w:rPr>
        <w:rFonts w:ascii="Wingdings" w:hAnsi="Wingdings" w:hint="default"/>
      </w:rPr>
    </w:lvl>
    <w:lvl w:ilvl="3" w:tplc="40090001" w:tentative="1">
      <w:start w:val="1"/>
      <w:numFmt w:val="bullet"/>
      <w:lvlText w:val=""/>
      <w:lvlJc w:val="left"/>
      <w:pPr>
        <w:ind w:left="2902" w:hanging="360"/>
      </w:pPr>
      <w:rPr>
        <w:rFonts w:ascii="Symbol" w:hAnsi="Symbol" w:hint="default"/>
      </w:rPr>
    </w:lvl>
    <w:lvl w:ilvl="4" w:tplc="40090003" w:tentative="1">
      <w:start w:val="1"/>
      <w:numFmt w:val="bullet"/>
      <w:lvlText w:val="o"/>
      <w:lvlJc w:val="left"/>
      <w:pPr>
        <w:ind w:left="3622" w:hanging="360"/>
      </w:pPr>
      <w:rPr>
        <w:rFonts w:ascii="Courier New" w:hAnsi="Courier New" w:cs="Courier New" w:hint="default"/>
      </w:rPr>
    </w:lvl>
    <w:lvl w:ilvl="5" w:tplc="40090005" w:tentative="1">
      <w:start w:val="1"/>
      <w:numFmt w:val="bullet"/>
      <w:lvlText w:val=""/>
      <w:lvlJc w:val="left"/>
      <w:pPr>
        <w:ind w:left="4342" w:hanging="360"/>
      </w:pPr>
      <w:rPr>
        <w:rFonts w:ascii="Wingdings" w:hAnsi="Wingdings" w:hint="default"/>
      </w:rPr>
    </w:lvl>
    <w:lvl w:ilvl="6" w:tplc="40090001" w:tentative="1">
      <w:start w:val="1"/>
      <w:numFmt w:val="bullet"/>
      <w:lvlText w:val=""/>
      <w:lvlJc w:val="left"/>
      <w:pPr>
        <w:ind w:left="5062" w:hanging="360"/>
      </w:pPr>
      <w:rPr>
        <w:rFonts w:ascii="Symbol" w:hAnsi="Symbol" w:hint="default"/>
      </w:rPr>
    </w:lvl>
    <w:lvl w:ilvl="7" w:tplc="40090003" w:tentative="1">
      <w:start w:val="1"/>
      <w:numFmt w:val="bullet"/>
      <w:lvlText w:val="o"/>
      <w:lvlJc w:val="left"/>
      <w:pPr>
        <w:ind w:left="5782" w:hanging="360"/>
      </w:pPr>
      <w:rPr>
        <w:rFonts w:ascii="Courier New" w:hAnsi="Courier New" w:cs="Courier New" w:hint="default"/>
      </w:rPr>
    </w:lvl>
    <w:lvl w:ilvl="8" w:tplc="40090005" w:tentative="1">
      <w:start w:val="1"/>
      <w:numFmt w:val="bullet"/>
      <w:lvlText w:val=""/>
      <w:lvlJc w:val="left"/>
      <w:pPr>
        <w:ind w:left="6502" w:hanging="360"/>
      </w:pPr>
      <w:rPr>
        <w:rFonts w:ascii="Wingdings" w:hAnsi="Wingdings" w:hint="default"/>
      </w:rPr>
    </w:lvl>
  </w:abstractNum>
  <w:abstractNum w:abstractNumId="2" w15:restartNumberingAfterBreak="0">
    <w:nsid w:val="0C0432C7"/>
    <w:multiLevelType w:val="hybridMultilevel"/>
    <w:tmpl w:val="6C3EE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390A09"/>
    <w:multiLevelType w:val="hybridMultilevel"/>
    <w:tmpl w:val="4FA270B6"/>
    <w:lvl w:ilvl="0" w:tplc="FFFFFFFF">
      <w:start w:val="1"/>
      <w:numFmt w:val="bullet"/>
      <w:lvlText w:val=""/>
      <w:lvlJc w:val="left"/>
      <w:pPr>
        <w:ind w:left="720" w:hanging="360"/>
      </w:pPr>
      <w:rPr>
        <w:rFonts w:ascii="Wingdings" w:hAnsi="Wingdings"/>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4" w15:restartNumberingAfterBreak="0">
    <w:nsid w:val="191D28F8"/>
    <w:multiLevelType w:val="hybridMultilevel"/>
    <w:tmpl w:val="C70EF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5045A9"/>
    <w:multiLevelType w:val="hybridMultilevel"/>
    <w:tmpl w:val="38EAE46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6360F3"/>
    <w:multiLevelType w:val="hybridMultilevel"/>
    <w:tmpl w:val="438481EA"/>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BDD6961"/>
    <w:multiLevelType w:val="hybridMultilevel"/>
    <w:tmpl w:val="3286B65A"/>
    <w:lvl w:ilvl="0" w:tplc="079669BE">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511A69"/>
    <w:multiLevelType w:val="hybridMultilevel"/>
    <w:tmpl w:val="68888072"/>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B4B7279"/>
    <w:multiLevelType w:val="hybridMultilevel"/>
    <w:tmpl w:val="AB00B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830A54"/>
    <w:multiLevelType w:val="hybridMultilevel"/>
    <w:tmpl w:val="C1767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F30821"/>
    <w:multiLevelType w:val="hybridMultilevel"/>
    <w:tmpl w:val="11DECEA8"/>
    <w:lvl w:ilvl="0" w:tplc="40090001">
      <w:start w:val="1"/>
      <w:numFmt w:val="bullet"/>
      <w:lvlText w:val=""/>
      <w:lvlJc w:val="left"/>
      <w:pPr>
        <w:ind w:left="742" w:hanging="360"/>
      </w:pPr>
      <w:rPr>
        <w:rFonts w:ascii="Symbol" w:hAnsi="Symbol" w:hint="default"/>
      </w:rPr>
    </w:lvl>
    <w:lvl w:ilvl="1" w:tplc="40090003" w:tentative="1">
      <w:start w:val="1"/>
      <w:numFmt w:val="bullet"/>
      <w:lvlText w:val="o"/>
      <w:lvlJc w:val="left"/>
      <w:pPr>
        <w:ind w:left="1462" w:hanging="360"/>
      </w:pPr>
      <w:rPr>
        <w:rFonts w:ascii="Courier New" w:hAnsi="Courier New" w:cs="Courier New" w:hint="default"/>
      </w:rPr>
    </w:lvl>
    <w:lvl w:ilvl="2" w:tplc="40090005" w:tentative="1">
      <w:start w:val="1"/>
      <w:numFmt w:val="bullet"/>
      <w:lvlText w:val=""/>
      <w:lvlJc w:val="left"/>
      <w:pPr>
        <w:ind w:left="2182" w:hanging="360"/>
      </w:pPr>
      <w:rPr>
        <w:rFonts w:ascii="Wingdings" w:hAnsi="Wingdings" w:hint="default"/>
      </w:rPr>
    </w:lvl>
    <w:lvl w:ilvl="3" w:tplc="40090001" w:tentative="1">
      <w:start w:val="1"/>
      <w:numFmt w:val="bullet"/>
      <w:lvlText w:val=""/>
      <w:lvlJc w:val="left"/>
      <w:pPr>
        <w:ind w:left="2902" w:hanging="360"/>
      </w:pPr>
      <w:rPr>
        <w:rFonts w:ascii="Symbol" w:hAnsi="Symbol" w:hint="default"/>
      </w:rPr>
    </w:lvl>
    <w:lvl w:ilvl="4" w:tplc="40090003" w:tentative="1">
      <w:start w:val="1"/>
      <w:numFmt w:val="bullet"/>
      <w:lvlText w:val="o"/>
      <w:lvlJc w:val="left"/>
      <w:pPr>
        <w:ind w:left="3622" w:hanging="360"/>
      </w:pPr>
      <w:rPr>
        <w:rFonts w:ascii="Courier New" w:hAnsi="Courier New" w:cs="Courier New" w:hint="default"/>
      </w:rPr>
    </w:lvl>
    <w:lvl w:ilvl="5" w:tplc="40090005" w:tentative="1">
      <w:start w:val="1"/>
      <w:numFmt w:val="bullet"/>
      <w:lvlText w:val=""/>
      <w:lvlJc w:val="left"/>
      <w:pPr>
        <w:ind w:left="4342" w:hanging="360"/>
      </w:pPr>
      <w:rPr>
        <w:rFonts w:ascii="Wingdings" w:hAnsi="Wingdings" w:hint="default"/>
      </w:rPr>
    </w:lvl>
    <w:lvl w:ilvl="6" w:tplc="40090001" w:tentative="1">
      <w:start w:val="1"/>
      <w:numFmt w:val="bullet"/>
      <w:lvlText w:val=""/>
      <w:lvlJc w:val="left"/>
      <w:pPr>
        <w:ind w:left="5062" w:hanging="360"/>
      </w:pPr>
      <w:rPr>
        <w:rFonts w:ascii="Symbol" w:hAnsi="Symbol" w:hint="default"/>
      </w:rPr>
    </w:lvl>
    <w:lvl w:ilvl="7" w:tplc="40090003" w:tentative="1">
      <w:start w:val="1"/>
      <w:numFmt w:val="bullet"/>
      <w:lvlText w:val="o"/>
      <w:lvlJc w:val="left"/>
      <w:pPr>
        <w:ind w:left="5782" w:hanging="360"/>
      </w:pPr>
      <w:rPr>
        <w:rFonts w:ascii="Courier New" w:hAnsi="Courier New" w:cs="Courier New" w:hint="default"/>
      </w:rPr>
    </w:lvl>
    <w:lvl w:ilvl="8" w:tplc="40090005" w:tentative="1">
      <w:start w:val="1"/>
      <w:numFmt w:val="bullet"/>
      <w:lvlText w:val=""/>
      <w:lvlJc w:val="left"/>
      <w:pPr>
        <w:ind w:left="6502" w:hanging="360"/>
      </w:pPr>
      <w:rPr>
        <w:rFonts w:ascii="Wingdings" w:hAnsi="Wingdings" w:hint="default"/>
      </w:rPr>
    </w:lvl>
  </w:abstractNum>
  <w:abstractNum w:abstractNumId="12" w15:restartNumberingAfterBreak="0">
    <w:nsid w:val="44286DA8"/>
    <w:multiLevelType w:val="hybridMultilevel"/>
    <w:tmpl w:val="248C7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4D63B0"/>
    <w:multiLevelType w:val="hybridMultilevel"/>
    <w:tmpl w:val="2668D18A"/>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3E6DBE"/>
    <w:multiLevelType w:val="hybridMultilevel"/>
    <w:tmpl w:val="DFB84A8A"/>
    <w:lvl w:ilvl="0" w:tplc="1182EEA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9E721E"/>
    <w:multiLevelType w:val="hybridMultilevel"/>
    <w:tmpl w:val="67F69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15577B6"/>
    <w:multiLevelType w:val="hybridMultilevel"/>
    <w:tmpl w:val="98940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A59646C"/>
    <w:multiLevelType w:val="hybridMultilevel"/>
    <w:tmpl w:val="79E49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C1622E"/>
    <w:multiLevelType w:val="hybridMultilevel"/>
    <w:tmpl w:val="727A2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2923CFA"/>
    <w:multiLevelType w:val="hybridMultilevel"/>
    <w:tmpl w:val="FFC83566"/>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A44F23"/>
    <w:multiLevelType w:val="multilevel"/>
    <w:tmpl w:val="7436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28118E"/>
    <w:multiLevelType w:val="hybridMultilevel"/>
    <w:tmpl w:val="48266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CC75686"/>
    <w:multiLevelType w:val="hybridMultilevel"/>
    <w:tmpl w:val="2F506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3973A14"/>
    <w:multiLevelType w:val="hybridMultilevel"/>
    <w:tmpl w:val="A33CBF76"/>
    <w:lvl w:ilvl="0" w:tplc="40090001">
      <w:start w:val="1"/>
      <w:numFmt w:val="bullet"/>
      <w:lvlText w:val=""/>
      <w:lvlJc w:val="left"/>
      <w:pPr>
        <w:ind w:left="742" w:hanging="360"/>
      </w:pPr>
      <w:rPr>
        <w:rFonts w:ascii="Symbol" w:hAnsi="Symbol" w:hint="default"/>
      </w:rPr>
    </w:lvl>
    <w:lvl w:ilvl="1" w:tplc="40090003" w:tentative="1">
      <w:start w:val="1"/>
      <w:numFmt w:val="bullet"/>
      <w:lvlText w:val="o"/>
      <w:lvlJc w:val="left"/>
      <w:pPr>
        <w:ind w:left="1462" w:hanging="360"/>
      </w:pPr>
      <w:rPr>
        <w:rFonts w:ascii="Courier New" w:hAnsi="Courier New" w:cs="Courier New" w:hint="default"/>
      </w:rPr>
    </w:lvl>
    <w:lvl w:ilvl="2" w:tplc="40090005" w:tentative="1">
      <w:start w:val="1"/>
      <w:numFmt w:val="bullet"/>
      <w:lvlText w:val=""/>
      <w:lvlJc w:val="left"/>
      <w:pPr>
        <w:ind w:left="2182" w:hanging="360"/>
      </w:pPr>
      <w:rPr>
        <w:rFonts w:ascii="Wingdings" w:hAnsi="Wingdings" w:hint="default"/>
      </w:rPr>
    </w:lvl>
    <w:lvl w:ilvl="3" w:tplc="40090001" w:tentative="1">
      <w:start w:val="1"/>
      <w:numFmt w:val="bullet"/>
      <w:lvlText w:val=""/>
      <w:lvlJc w:val="left"/>
      <w:pPr>
        <w:ind w:left="2902" w:hanging="360"/>
      </w:pPr>
      <w:rPr>
        <w:rFonts w:ascii="Symbol" w:hAnsi="Symbol" w:hint="default"/>
      </w:rPr>
    </w:lvl>
    <w:lvl w:ilvl="4" w:tplc="40090003" w:tentative="1">
      <w:start w:val="1"/>
      <w:numFmt w:val="bullet"/>
      <w:lvlText w:val="o"/>
      <w:lvlJc w:val="left"/>
      <w:pPr>
        <w:ind w:left="3622" w:hanging="360"/>
      </w:pPr>
      <w:rPr>
        <w:rFonts w:ascii="Courier New" w:hAnsi="Courier New" w:cs="Courier New" w:hint="default"/>
      </w:rPr>
    </w:lvl>
    <w:lvl w:ilvl="5" w:tplc="40090005" w:tentative="1">
      <w:start w:val="1"/>
      <w:numFmt w:val="bullet"/>
      <w:lvlText w:val=""/>
      <w:lvlJc w:val="left"/>
      <w:pPr>
        <w:ind w:left="4342" w:hanging="360"/>
      </w:pPr>
      <w:rPr>
        <w:rFonts w:ascii="Wingdings" w:hAnsi="Wingdings" w:hint="default"/>
      </w:rPr>
    </w:lvl>
    <w:lvl w:ilvl="6" w:tplc="40090001" w:tentative="1">
      <w:start w:val="1"/>
      <w:numFmt w:val="bullet"/>
      <w:lvlText w:val=""/>
      <w:lvlJc w:val="left"/>
      <w:pPr>
        <w:ind w:left="5062" w:hanging="360"/>
      </w:pPr>
      <w:rPr>
        <w:rFonts w:ascii="Symbol" w:hAnsi="Symbol" w:hint="default"/>
      </w:rPr>
    </w:lvl>
    <w:lvl w:ilvl="7" w:tplc="40090003" w:tentative="1">
      <w:start w:val="1"/>
      <w:numFmt w:val="bullet"/>
      <w:lvlText w:val="o"/>
      <w:lvlJc w:val="left"/>
      <w:pPr>
        <w:ind w:left="5782" w:hanging="360"/>
      </w:pPr>
      <w:rPr>
        <w:rFonts w:ascii="Courier New" w:hAnsi="Courier New" w:cs="Courier New" w:hint="default"/>
      </w:rPr>
    </w:lvl>
    <w:lvl w:ilvl="8" w:tplc="40090005" w:tentative="1">
      <w:start w:val="1"/>
      <w:numFmt w:val="bullet"/>
      <w:lvlText w:val=""/>
      <w:lvlJc w:val="left"/>
      <w:pPr>
        <w:ind w:left="6502" w:hanging="360"/>
      </w:pPr>
      <w:rPr>
        <w:rFonts w:ascii="Wingdings" w:hAnsi="Wingdings" w:hint="default"/>
      </w:rPr>
    </w:lvl>
  </w:abstractNum>
  <w:abstractNum w:abstractNumId="24" w15:restartNumberingAfterBreak="0">
    <w:nsid w:val="765C7A63"/>
    <w:multiLevelType w:val="hybridMultilevel"/>
    <w:tmpl w:val="9124A6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76E44992"/>
    <w:multiLevelType w:val="hybridMultilevel"/>
    <w:tmpl w:val="2C96ED2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25"/>
  </w:num>
  <w:num w:numId="4">
    <w:abstractNumId w:val="12"/>
  </w:num>
  <w:num w:numId="5">
    <w:abstractNumId w:val="11"/>
  </w:num>
  <w:num w:numId="6">
    <w:abstractNumId w:val="1"/>
  </w:num>
  <w:num w:numId="7">
    <w:abstractNumId w:val="13"/>
  </w:num>
  <w:num w:numId="8">
    <w:abstractNumId w:val="22"/>
  </w:num>
  <w:num w:numId="9">
    <w:abstractNumId w:val="8"/>
  </w:num>
  <w:num w:numId="10">
    <w:abstractNumId w:val="19"/>
  </w:num>
  <w:num w:numId="11">
    <w:abstractNumId w:val="6"/>
  </w:num>
  <w:num w:numId="12">
    <w:abstractNumId w:val="16"/>
  </w:num>
  <w:num w:numId="13">
    <w:abstractNumId w:val="15"/>
  </w:num>
  <w:num w:numId="14">
    <w:abstractNumId w:val="2"/>
  </w:num>
  <w:num w:numId="15">
    <w:abstractNumId w:val="9"/>
  </w:num>
  <w:num w:numId="16">
    <w:abstractNumId w:val="23"/>
  </w:num>
  <w:num w:numId="17">
    <w:abstractNumId w:val="18"/>
  </w:num>
  <w:num w:numId="18">
    <w:abstractNumId w:val="20"/>
  </w:num>
  <w:num w:numId="19">
    <w:abstractNumId w:val="3"/>
  </w:num>
  <w:num w:numId="20">
    <w:abstractNumId w:val="21"/>
  </w:num>
  <w:num w:numId="21">
    <w:abstractNumId w:val="17"/>
  </w:num>
  <w:num w:numId="22">
    <w:abstractNumId w:val="10"/>
  </w:num>
  <w:num w:numId="23">
    <w:abstractNumId w:val="7"/>
  </w:num>
  <w:num w:numId="24">
    <w:abstractNumId w:val="0"/>
  </w:num>
  <w:num w:numId="25">
    <w:abstractNumId w:val="4"/>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5EB"/>
    <w:rsid w:val="00030F5F"/>
    <w:rsid w:val="00032A2D"/>
    <w:rsid w:val="00036450"/>
    <w:rsid w:val="000704D4"/>
    <w:rsid w:val="00076D83"/>
    <w:rsid w:val="00090168"/>
    <w:rsid w:val="00091002"/>
    <w:rsid w:val="000934ED"/>
    <w:rsid w:val="00094499"/>
    <w:rsid w:val="000A6762"/>
    <w:rsid w:val="000B44EC"/>
    <w:rsid w:val="000B750B"/>
    <w:rsid w:val="000C45FF"/>
    <w:rsid w:val="000E3FD1"/>
    <w:rsid w:val="000E6107"/>
    <w:rsid w:val="000F4623"/>
    <w:rsid w:val="00112054"/>
    <w:rsid w:val="001317D8"/>
    <w:rsid w:val="001525E1"/>
    <w:rsid w:val="00157EB3"/>
    <w:rsid w:val="00164E5D"/>
    <w:rsid w:val="001734F3"/>
    <w:rsid w:val="00180329"/>
    <w:rsid w:val="0019001F"/>
    <w:rsid w:val="001A74A5"/>
    <w:rsid w:val="001B2ABD"/>
    <w:rsid w:val="001B359D"/>
    <w:rsid w:val="001B49E9"/>
    <w:rsid w:val="001C10EB"/>
    <w:rsid w:val="001E0391"/>
    <w:rsid w:val="001E1759"/>
    <w:rsid w:val="001E2A42"/>
    <w:rsid w:val="001F1ECC"/>
    <w:rsid w:val="00200E07"/>
    <w:rsid w:val="00214D31"/>
    <w:rsid w:val="002400EB"/>
    <w:rsid w:val="00243D37"/>
    <w:rsid w:val="00256CF7"/>
    <w:rsid w:val="002654F0"/>
    <w:rsid w:val="00281684"/>
    <w:rsid w:val="00281FD5"/>
    <w:rsid w:val="002925CD"/>
    <w:rsid w:val="002A2DF9"/>
    <w:rsid w:val="002C7275"/>
    <w:rsid w:val="002D3B89"/>
    <w:rsid w:val="002E2D5E"/>
    <w:rsid w:val="00300047"/>
    <w:rsid w:val="0030481B"/>
    <w:rsid w:val="0030672F"/>
    <w:rsid w:val="003156FC"/>
    <w:rsid w:val="00321DC6"/>
    <w:rsid w:val="00322BB1"/>
    <w:rsid w:val="003254B5"/>
    <w:rsid w:val="00333857"/>
    <w:rsid w:val="003363C0"/>
    <w:rsid w:val="003470D1"/>
    <w:rsid w:val="00347539"/>
    <w:rsid w:val="00347E7D"/>
    <w:rsid w:val="0037121F"/>
    <w:rsid w:val="0038715C"/>
    <w:rsid w:val="003910D8"/>
    <w:rsid w:val="00395CE2"/>
    <w:rsid w:val="003960BA"/>
    <w:rsid w:val="00397B4B"/>
    <w:rsid w:val="003A3676"/>
    <w:rsid w:val="003A41D2"/>
    <w:rsid w:val="003A6B7D"/>
    <w:rsid w:val="003B06CA"/>
    <w:rsid w:val="003C04CD"/>
    <w:rsid w:val="003C714F"/>
    <w:rsid w:val="003D3532"/>
    <w:rsid w:val="003D4711"/>
    <w:rsid w:val="003F38B5"/>
    <w:rsid w:val="003F7D5F"/>
    <w:rsid w:val="004071FC"/>
    <w:rsid w:val="00430956"/>
    <w:rsid w:val="00445947"/>
    <w:rsid w:val="0045036F"/>
    <w:rsid w:val="00457EA7"/>
    <w:rsid w:val="00475508"/>
    <w:rsid w:val="00480110"/>
    <w:rsid w:val="004813B3"/>
    <w:rsid w:val="00481AF9"/>
    <w:rsid w:val="00496591"/>
    <w:rsid w:val="004C63E4"/>
    <w:rsid w:val="004D3011"/>
    <w:rsid w:val="004F3C9E"/>
    <w:rsid w:val="004F50CF"/>
    <w:rsid w:val="005038A6"/>
    <w:rsid w:val="005116B0"/>
    <w:rsid w:val="005262AC"/>
    <w:rsid w:val="005416B7"/>
    <w:rsid w:val="005417EA"/>
    <w:rsid w:val="005728B6"/>
    <w:rsid w:val="00585538"/>
    <w:rsid w:val="00586A7E"/>
    <w:rsid w:val="00587CC7"/>
    <w:rsid w:val="00592EEE"/>
    <w:rsid w:val="005A680A"/>
    <w:rsid w:val="005B7FE4"/>
    <w:rsid w:val="005E39D5"/>
    <w:rsid w:val="005F1BE4"/>
    <w:rsid w:val="005F6A76"/>
    <w:rsid w:val="005F7DC3"/>
    <w:rsid w:val="005F7F57"/>
    <w:rsid w:val="00600670"/>
    <w:rsid w:val="00614313"/>
    <w:rsid w:val="0062123A"/>
    <w:rsid w:val="0063552F"/>
    <w:rsid w:val="0063708C"/>
    <w:rsid w:val="00645947"/>
    <w:rsid w:val="00646E75"/>
    <w:rsid w:val="0064731A"/>
    <w:rsid w:val="00655D68"/>
    <w:rsid w:val="00664346"/>
    <w:rsid w:val="0067532E"/>
    <w:rsid w:val="006771D0"/>
    <w:rsid w:val="00682BD8"/>
    <w:rsid w:val="00691C51"/>
    <w:rsid w:val="006A3319"/>
    <w:rsid w:val="006C0E30"/>
    <w:rsid w:val="006D5D4A"/>
    <w:rsid w:val="006F1031"/>
    <w:rsid w:val="00705AD5"/>
    <w:rsid w:val="00715FCB"/>
    <w:rsid w:val="00726E04"/>
    <w:rsid w:val="007306E1"/>
    <w:rsid w:val="00740DF8"/>
    <w:rsid w:val="00743101"/>
    <w:rsid w:val="00743B9B"/>
    <w:rsid w:val="00746D26"/>
    <w:rsid w:val="00764C9F"/>
    <w:rsid w:val="0077483A"/>
    <w:rsid w:val="00775BF4"/>
    <w:rsid w:val="007775E1"/>
    <w:rsid w:val="007867A0"/>
    <w:rsid w:val="00787BDF"/>
    <w:rsid w:val="00787F43"/>
    <w:rsid w:val="007927F5"/>
    <w:rsid w:val="00794B18"/>
    <w:rsid w:val="007A0A62"/>
    <w:rsid w:val="007B6F4B"/>
    <w:rsid w:val="007D3368"/>
    <w:rsid w:val="007D426B"/>
    <w:rsid w:val="007E5108"/>
    <w:rsid w:val="007E583A"/>
    <w:rsid w:val="00802CA0"/>
    <w:rsid w:val="00831DF8"/>
    <w:rsid w:val="00835516"/>
    <w:rsid w:val="0084231B"/>
    <w:rsid w:val="00897B4B"/>
    <w:rsid w:val="008A2230"/>
    <w:rsid w:val="008A2DD5"/>
    <w:rsid w:val="008A4895"/>
    <w:rsid w:val="008B0172"/>
    <w:rsid w:val="008D180F"/>
    <w:rsid w:val="008F2686"/>
    <w:rsid w:val="00922C79"/>
    <w:rsid w:val="009260CD"/>
    <w:rsid w:val="00940A66"/>
    <w:rsid w:val="00952C25"/>
    <w:rsid w:val="00960731"/>
    <w:rsid w:val="00976E5B"/>
    <w:rsid w:val="009835A9"/>
    <w:rsid w:val="0098576E"/>
    <w:rsid w:val="009A5509"/>
    <w:rsid w:val="009B1B30"/>
    <w:rsid w:val="009B4A58"/>
    <w:rsid w:val="009B6042"/>
    <w:rsid w:val="009C5FE2"/>
    <w:rsid w:val="009D79BF"/>
    <w:rsid w:val="009E1556"/>
    <w:rsid w:val="009E32DD"/>
    <w:rsid w:val="00A03F02"/>
    <w:rsid w:val="00A04676"/>
    <w:rsid w:val="00A2118D"/>
    <w:rsid w:val="00A30C44"/>
    <w:rsid w:val="00A45A27"/>
    <w:rsid w:val="00A46E69"/>
    <w:rsid w:val="00A7168F"/>
    <w:rsid w:val="00A728FB"/>
    <w:rsid w:val="00A763B3"/>
    <w:rsid w:val="00A830D6"/>
    <w:rsid w:val="00AC6CB4"/>
    <w:rsid w:val="00AD0A50"/>
    <w:rsid w:val="00AD0E01"/>
    <w:rsid w:val="00AD714E"/>
    <w:rsid w:val="00AD76E2"/>
    <w:rsid w:val="00AE6DE5"/>
    <w:rsid w:val="00B02AFD"/>
    <w:rsid w:val="00B20152"/>
    <w:rsid w:val="00B247A8"/>
    <w:rsid w:val="00B30CB3"/>
    <w:rsid w:val="00B359E4"/>
    <w:rsid w:val="00B51E88"/>
    <w:rsid w:val="00B52D67"/>
    <w:rsid w:val="00B555EB"/>
    <w:rsid w:val="00B57D98"/>
    <w:rsid w:val="00B70850"/>
    <w:rsid w:val="00BE3790"/>
    <w:rsid w:val="00BE72E6"/>
    <w:rsid w:val="00C066B6"/>
    <w:rsid w:val="00C16A2E"/>
    <w:rsid w:val="00C37BA1"/>
    <w:rsid w:val="00C4674C"/>
    <w:rsid w:val="00C506CF"/>
    <w:rsid w:val="00C6445A"/>
    <w:rsid w:val="00C72BED"/>
    <w:rsid w:val="00C80F7E"/>
    <w:rsid w:val="00C82D3F"/>
    <w:rsid w:val="00C87E06"/>
    <w:rsid w:val="00C922CF"/>
    <w:rsid w:val="00C9578B"/>
    <w:rsid w:val="00CB0055"/>
    <w:rsid w:val="00CB7520"/>
    <w:rsid w:val="00CF16E6"/>
    <w:rsid w:val="00D063D7"/>
    <w:rsid w:val="00D06EF9"/>
    <w:rsid w:val="00D073C0"/>
    <w:rsid w:val="00D10D4D"/>
    <w:rsid w:val="00D21FEE"/>
    <w:rsid w:val="00D2522B"/>
    <w:rsid w:val="00D341AD"/>
    <w:rsid w:val="00D4202D"/>
    <w:rsid w:val="00D422DE"/>
    <w:rsid w:val="00D47A38"/>
    <w:rsid w:val="00D5459D"/>
    <w:rsid w:val="00D77028"/>
    <w:rsid w:val="00D868D2"/>
    <w:rsid w:val="00DA1F4D"/>
    <w:rsid w:val="00DC0823"/>
    <w:rsid w:val="00DC33F0"/>
    <w:rsid w:val="00DC4F19"/>
    <w:rsid w:val="00DD172A"/>
    <w:rsid w:val="00DF7F25"/>
    <w:rsid w:val="00E02758"/>
    <w:rsid w:val="00E03462"/>
    <w:rsid w:val="00E070B0"/>
    <w:rsid w:val="00E22367"/>
    <w:rsid w:val="00E25A26"/>
    <w:rsid w:val="00E34E91"/>
    <w:rsid w:val="00E4381A"/>
    <w:rsid w:val="00E46E0A"/>
    <w:rsid w:val="00E55D74"/>
    <w:rsid w:val="00E63E8C"/>
    <w:rsid w:val="00E6561B"/>
    <w:rsid w:val="00E81417"/>
    <w:rsid w:val="00E9627C"/>
    <w:rsid w:val="00EA4EF4"/>
    <w:rsid w:val="00EC053D"/>
    <w:rsid w:val="00EC4728"/>
    <w:rsid w:val="00ED638D"/>
    <w:rsid w:val="00EF01BE"/>
    <w:rsid w:val="00F025A2"/>
    <w:rsid w:val="00F25393"/>
    <w:rsid w:val="00F36B1B"/>
    <w:rsid w:val="00F60274"/>
    <w:rsid w:val="00F71467"/>
    <w:rsid w:val="00F75A57"/>
    <w:rsid w:val="00F77FB9"/>
    <w:rsid w:val="00F8016F"/>
    <w:rsid w:val="00F90B95"/>
    <w:rsid w:val="00F9390D"/>
    <w:rsid w:val="00F96918"/>
    <w:rsid w:val="00FA3A12"/>
    <w:rsid w:val="00FB068F"/>
    <w:rsid w:val="00FB0817"/>
    <w:rsid w:val="00FB3B80"/>
    <w:rsid w:val="00FC0021"/>
    <w:rsid w:val="00FD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4D1CB"/>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qFormat/>
    <w:rsid w:val="00E63E8C"/>
    <w:pPr>
      <w:ind w:left="720"/>
      <w:contextualSpacing/>
    </w:pPr>
    <w:rPr>
      <w:rFonts w:ascii="Calibri" w:eastAsia="Calibri" w:hAnsi="Calibri" w:cs="Arial"/>
      <w:sz w:val="20"/>
      <w:szCs w:val="20"/>
      <w:lang w:eastAsia="en-US"/>
    </w:rPr>
  </w:style>
  <w:style w:type="character" w:styleId="Strong">
    <w:name w:val="Strong"/>
    <w:basedOn w:val="DefaultParagraphFont"/>
    <w:uiPriority w:val="22"/>
    <w:qFormat/>
    <w:rsid w:val="004F3C9E"/>
    <w:rPr>
      <w:b/>
      <w:bCs/>
    </w:rPr>
  </w:style>
  <w:style w:type="character" w:styleId="FollowedHyperlink">
    <w:name w:val="FollowedHyperlink"/>
    <w:basedOn w:val="DefaultParagraphFont"/>
    <w:uiPriority w:val="99"/>
    <w:semiHidden/>
    <w:unhideWhenUsed/>
    <w:rsid w:val="00960731"/>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638260">
      <w:bodyDiv w:val="1"/>
      <w:marLeft w:val="0"/>
      <w:marRight w:val="0"/>
      <w:marTop w:val="0"/>
      <w:marBottom w:val="0"/>
      <w:divBdr>
        <w:top w:val="none" w:sz="0" w:space="0" w:color="auto"/>
        <w:left w:val="none" w:sz="0" w:space="0" w:color="auto"/>
        <w:bottom w:val="none" w:sz="0" w:space="0" w:color="auto"/>
        <w:right w:val="none" w:sz="0" w:space="0" w:color="auto"/>
      </w:divBdr>
    </w:div>
    <w:div w:id="1005549191">
      <w:bodyDiv w:val="1"/>
      <w:marLeft w:val="0"/>
      <w:marRight w:val="0"/>
      <w:marTop w:val="0"/>
      <w:marBottom w:val="0"/>
      <w:divBdr>
        <w:top w:val="none" w:sz="0" w:space="0" w:color="auto"/>
        <w:left w:val="none" w:sz="0" w:space="0" w:color="auto"/>
        <w:bottom w:val="none" w:sz="0" w:space="0" w:color="auto"/>
        <w:right w:val="none" w:sz="0" w:space="0" w:color="auto"/>
      </w:divBdr>
    </w:div>
    <w:div w:id="1475295766">
      <w:bodyDiv w:val="1"/>
      <w:marLeft w:val="0"/>
      <w:marRight w:val="0"/>
      <w:marTop w:val="0"/>
      <w:marBottom w:val="0"/>
      <w:divBdr>
        <w:top w:val="none" w:sz="0" w:space="0" w:color="auto"/>
        <w:left w:val="none" w:sz="0" w:space="0" w:color="auto"/>
        <w:bottom w:val="none" w:sz="0" w:space="0" w:color="auto"/>
        <w:right w:val="none" w:sz="0" w:space="0" w:color="auto"/>
      </w:divBdr>
    </w:div>
    <w:div w:id="191982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svg"/><Relationship Id="rId18" Type="http://schemas.openxmlformats.org/officeDocument/2006/relationships/image" Target="media/image9.sv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mailto:sudhann46@gmail.com" TargetMode="External"/><Relationship Id="rId20" Type="http://schemas.openxmlformats.org/officeDocument/2006/relationships/hyperlink" Target="https://github.com/sudhann92/project-rep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sv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www.linkedin.com/in/sudhan-n-4b9194137/"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dha\AppData\Local\Microsoft\Office\16.0\DTS\en-US%7b754B1B0E-0FBD-48BD-9480-B9170F640AC5%7d\%7b57A18E80-1F94-47F8-8852-E869A812389A%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FF728905D944545BCA703DFFCB9316A"/>
        <w:category>
          <w:name w:val="General"/>
          <w:gallery w:val="placeholder"/>
        </w:category>
        <w:types>
          <w:type w:val="bbPlcHdr"/>
        </w:types>
        <w:behaviors>
          <w:behavior w:val="content"/>
        </w:behaviors>
        <w:guid w:val="{2F075173-61B4-4C82-AD6B-A1B6BC195ED7}"/>
      </w:docPartPr>
      <w:docPartBody>
        <w:p w:rsidR="00C007BB" w:rsidRDefault="004F2957" w:rsidP="004F2957">
          <w:pPr>
            <w:pStyle w:val="5FF728905D944545BCA703DFFCB9316A"/>
          </w:pPr>
          <w:r w:rsidRPr="00CB0055">
            <w:t>Contact</w:t>
          </w:r>
        </w:p>
      </w:docPartBody>
    </w:docPart>
    <w:docPart>
      <w:docPartPr>
        <w:name w:val="1F7B7F8A59BC42C589FAD72445B0DF3F"/>
        <w:category>
          <w:name w:val="General"/>
          <w:gallery w:val="placeholder"/>
        </w:category>
        <w:types>
          <w:type w:val="bbPlcHdr"/>
        </w:types>
        <w:behaviors>
          <w:behavior w:val="content"/>
        </w:behaviors>
        <w:guid w:val="{2D6A35E6-291D-4DE3-A502-AFB6FC4A122F}"/>
      </w:docPartPr>
      <w:docPartBody>
        <w:p w:rsidR="00C007BB" w:rsidRDefault="004F2957" w:rsidP="004F2957">
          <w:pPr>
            <w:pStyle w:val="1F7B7F8A59BC42C589FAD72445B0DF3F"/>
          </w:pPr>
          <w:r w:rsidRPr="00036450">
            <w:t>EDUCATION</w:t>
          </w:r>
        </w:p>
      </w:docPartBody>
    </w:docPart>
    <w:docPart>
      <w:docPartPr>
        <w:name w:val="6034210C9E2C49E69A94B0645DD22892"/>
        <w:category>
          <w:name w:val="General"/>
          <w:gallery w:val="placeholder"/>
        </w:category>
        <w:types>
          <w:type w:val="bbPlcHdr"/>
        </w:types>
        <w:behaviors>
          <w:behavior w:val="content"/>
        </w:behaviors>
        <w:guid w:val="{3D44614A-6A29-406A-A747-86129F995B65}"/>
      </w:docPartPr>
      <w:docPartBody>
        <w:p w:rsidR="00C007BB" w:rsidRDefault="004F2957" w:rsidP="004F2957">
          <w:pPr>
            <w:pStyle w:val="6034210C9E2C49E69A94B0645DD22892"/>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0"/>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unito">
    <w:altName w:val="Calibri"/>
    <w:charset w:val="00"/>
    <w:family w:val="auto"/>
    <w:pitch w:val="variable"/>
    <w:sig w:usb0="A00002FF" w:usb1="5000204B" w:usb2="00000000" w:usb3="00000000" w:csb0="00000197"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018"/>
    <w:rsid w:val="00016193"/>
    <w:rsid w:val="00067D63"/>
    <w:rsid w:val="000770BE"/>
    <w:rsid w:val="000C6655"/>
    <w:rsid w:val="00135C76"/>
    <w:rsid w:val="0016102B"/>
    <w:rsid w:val="0019574F"/>
    <w:rsid w:val="001D75C0"/>
    <w:rsid w:val="001E233E"/>
    <w:rsid w:val="00261AA6"/>
    <w:rsid w:val="00295E41"/>
    <w:rsid w:val="00302C57"/>
    <w:rsid w:val="00334894"/>
    <w:rsid w:val="00373448"/>
    <w:rsid w:val="003A3B26"/>
    <w:rsid w:val="003C22C5"/>
    <w:rsid w:val="003C2B12"/>
    <w:rsid w:val="00464018"/>
    <w:rsid w:val="004F2957"/>
    <w:rsid w:val="00604D21"/>
    <w:rsid w:val="00695213"/>
    <w:rsid w:val="006B4B63"/>
    <w:rsid w:val="006F5EE4"/>
    <w:rsid w:val="0072540F"/>
    <w:rsid w:val="00870426"/>
    <w:rsid w:val="008E1986"/>
    <w:rsid w:val="009335FD"/>
    <w:rsid w:val="009914B2"/>
    <w:rsid w:val="009F045A"/>
    <w:rsid w:val="00A8293F"/>
    <w:rsid w:val="00AA0557"/>
    <w:rsid w:val="00AB66A0"/>
    <w:rsid w:val="00AC31D4"/>
    <w:rsid w:val="00BD77FE"/>
    <w:rsid w:val="00C007BB"/>
    <w:rsid w:val="00C66344"/>
    <w:rsid w:val="00C83D59"/>
    <w:rsid w:val="00CA6DDF"/>
    <w:rsid w:val="00DB70B4"/>
    <w:rsid w:val="00DF2116"/>
    <w:rsid w:val="00EC7C50"/>
    <w:rsid w:val="00EF01CA"/>
    <w:rsid w:val="00F1207A"/>
    <w:rsid w:val="00F34D4D"/>
    <w:rsid w:val="00F430BF"/>
    <w:rsid w:val="00FC29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1E233E"/>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F728905D944545BCA703DFFCB9316A">
    <w:name w:val="5FF728905D944545BCA703DFFCB9316A"/>
    <w:rsid w:val="004F2957"/>
    <w:rPr>
      <w:kern w:val="2"/>
      <w14:ligatures w14:val="standardContextual"/>
    </w:rPr>
  </w:style>
  <w:style w:type="character" w:styleId="Hyperlink">
    <w:name w:val="Hyperlink"/>
    <w:basedOn w:val="DefaultParagraphFont"/>
    <w:uiPriority w:val="99"/>
    <w:unhideWhenUsed/>
    <w:rPr>
      <w:color w:val="C45911" w:themeColor="accent2" w:themeShade="BF"/>
      <w:u w:val="single"/>
    </w:rPr>
  </w:style>
  <w:style w:type="paragraph" w:customStyle="1" w:styleId="1F7B7F8A59BC42C589FAD72445B0DF3F">
    <w:name w:val="1F7B7F8A59BC42C589FAD72445B0DF3F"/>
    <w:rsid w:val="004F2957"/>
    <w:rPr>
      <w:kern w:val="2"/>
      <w14:ligatures w14:val="standardContextual"/>
    </w:rPr>
  </w:style>
  <w:style w:type="paragraph" w:customStyle="1" w:styleId="6034210C9E2C49E69A94B0645DD22892">
    <w:name w:val="6034210C9E2C49E69A94B0645DD22892"/>
    <w:rsid w:val="004F2957"/>
    <w:rPr>
      <w:kern w:val="2"/>
      <w14:ligatures w14:val="standardContextual"/>
    </w:rPr>
  </w:style>
  <w:style w:type="character" w:customStyle="1" w:styleId="Heading2Char">
    <w:name w:val="Heading 2 Char"/>
    <w:basedOn w:val="DefaultParagraphFont"/>
    <w:link w:val="Heading2"/>
    <w:uiPriority w:val="9"/>
    <w:rsid w:val="001E233E"/>
    <w:rPr>
      <w:rFonts w:asciiTheme="majorHAnsi" w:eastAsiaTheme="majorEastAsia" w:hAnsiTheme="majorHAnsi" w:cstheme="majorBidi"/>
      <w:b/>
      <w:bCs/>
      <w:caps/>
      <w:szCs w:val="26"/>
      <w:lang w:val="en-US" w:eastAsia="ja-JP"/>
    </w:rPr>
  </w:style>
  <w:style w:type="paragraph" w:customStyle="1" w:styleId="129EF7E8767541FFAA482913BF3DC9FD">
    <w:name w:val="129EF7E8767541FFAA482913BF3DC9FD"/>
    <w:rsid w:val="00067D63"/>
    <w:rPr>
      <w:kern w:val="2"/>
      <w14:ligatures w14:val="standardContextual"/>
    </w:rPr>
  </w:style>
  <w:style w:type="paragraph" w:customStyle="1" w:styleId="397E097424EA46848FBFF8C28BAE57CE">
    <w:name w:val="397E097424EA46848FBFF8C28BAE57CE"/>
    <w:rsid w:val="00067D63"/>
    <w:rPr>
      <w:kern w:val="2"/>
      <w14:ligatures w14:val="standardContextual"/>
    </w:rPr>
  </w:style>
  <w:style w:type="paragraph" w:customStyle="1" w:styleId="A587767D855E4ACF90A007B8F662768B">
    <w:name w:val="A587767D855E4ACF90A007B8F662768B"/>
    <w:rsid w:val="00067D63"/>
    <w:rPr>
      <w:kern w:val="2"/>
      <w14:ligatures w14:val="standardContextual"/>
    </w:rPr>
  </w:style>
  <w:style w:type="paragraph" w:customStyle="1" w:styleId="49EA6AD5CEB846E6B27D5850E67DF124">
    <w:name w:val="49EA6AD5CEB846E6B27D5850E67DF124"/>
    <w:rsid w:val="00C007BB"/>
    <w:rPr>
      <w:lang w:val="en-SG" w:eastAsia="en-SG"/>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FB2A0-E5FD-4655-8531-C51B7AA6A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{57A18E80-1F94-47F8-8852-E869A812389A}tf00546271_win32</Template>
  <TotalTime>0</TotalTime>
  <Pages>3</Pages>
  <Words>1196</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2023-12-14T14:43:00Z</dcterms:created>
  <dcterms:modified xsi:type="dcterms:W3CDTF">2023-12-15T03:27:00Z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BANK\c006833</vt:lpwstr>
  </property>
  <property fmtid="{D5CDD505-2E9C-101B-9397-08002B2CF9AE}" pid="4" name="DLPManualFileClassificationLastModificationDate">
    <vt:lpwstr>1702610850</vt:lpwstr>
  </property>
  <property fmtid="{D5CDD505-2E9C-101B-9397-08002B2CF9AE}" pid="5" name="DLPManualFileClassificationVersion">
    <vt:lpwstr>11.10.100.17</vt:lpwstr>
  </property>
</Properties>
</file>